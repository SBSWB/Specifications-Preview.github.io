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E3F1C" w14:textId="7BFD7CEA" w:rsidR="00125F44" w:rsidRPr="00E629F7" w:rsidRDefault="00A15CD5" w:rsidP="00E629F7">
      <w:pPr>
        <w:pStyle w:val="KALFPTitlePrimary"/>
      </w:pPr>
      <w:r>
        <w:t>Publishing XFS4IoT specifications</w:t>
      </w:r>
    </w:p>
    <w:p w14:paraId="47F7FA8D" w14:textId="3932022F" w:rsidR="00125F44" w:rsidRPr="00E629F7" w:rsidRDefault="00A15CD5" w:rsidP="00E629F7">
      <w:pPr>
        <w:pStyle w:val="KALFPTitleSecondary"/>
      </w:pPr>
      <w:r>
        <w:t>Initial setup</w:t>
      </w:r>
      <w:r w:rsidR="00D622A9">
        <w:t xml:space="preserve"> DRAFT</w:t>
      </w:r>
    </w:p>
    <w:p w14:paraId="0F53C3D9" w14:textId="77777777" w:rsidR="00125F44" w:rsidRDefault="00125F44" w:rsidP="00125F44">
      <w:pPr>
        <w:jc w:val="center"/>
        <w:rPr>
          <w:rFonts w:ascii="Arial" w:hAnsi="Arial" w:cs="Arial"/>
        </w:rPr>
        <w:sectPr w:rsidR="00125F44" w:rsidSect="00246500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code="9"/>
          <w:pgMar w:top="1440" w:right="1440" w:bottom="1440" w:left="1440" w:header="0" w:footer="567" w:gutter="0"/>
          <w:cols w:space="708"/>
          <w:docGrid w:linePitch="360"/>
        </w:sectPr>
      </w:pPr>
    </w:p>
    <w:p w14:paraId="1B8D2065" w14:textId="77777777" w:rsidR="00125F44" w:rsidRPr="00E629F7" w:rsidRDefault="00125F44" w:rsidP="00E629F7">
      <w:pPr>
        <w:pStyle w:val="KALHeadingIntro"/>
      </w:pPr>
      <w:bookmarkStart w:id="1" w:name="_Hlk31284590"/>
      <w:bookmarkStart w:id="2" w:name="_Hlk31195853"/>
      <w:bookmarkStart w:id="3" w:name="_Toc67562730"/>
      <w:r w:rsidRPr="00E629F7">
        <w:lastRenderedPageBreak/>
        <w:t>Copyright</w:t>
      </w:r>
      <w:bookmarkEnd w:id="3"/>
    </w:p>
    <w:p w14:paraId="10207DE3" w14:textId="242D718A" w:rsidR="00125F44" w:rsidRPr="00E629F7" w:rsidRDefault="00125F44" w:rsidP="00E629F7">
      <w:pPr>
        <w:pStyle w:val="KALBodyCopyright"/>
      </w:pPr>
      <w:r w:rsidRPr="00E629F7">
        <w:t xml:space="preserve">All information contained herein is the property of </w:t>
      </w:r>
      <w:r w:rsidR="00163DAF">
        <w:t>KAL ATM Software GmbH</w:t>
      </w:r>
      <w:r w:rsidR="00163DAF" w:rsidRPr="00E629F7">
        <w:t xml:space="preserve"> </w:t>
      </w:r>
      <w:r w:rsidRPr="00E629F7">
        <w:t xml:space="preserve">(KAL) and all unauthorized use and reproduction is prohibited. Copyright </w:t>
      </w:r>
      <w:bookmarkStart w:id="4" w:name="_Hlk31192300"/>
      <w:r w:rsidR="007423F8" w:rsidRPr="00E629F7">
        <w:t xml:space="preserve">© </w:t>
      </w:r>
      <w:bookmarkStart w:id="5" w:name="yearRef"/>
      <w:r w:rsidR="00F356C6">
        <w:fldChar w:fldCharType="begin"/>
      </w:r>
      <w:r w:rsidR="00F356C6">
        <w:instrText xml:space="preserve"> DATE  \@ "yyyy"  \* MERGEFORMAT </w:instrText>
      </w:r>
      <w:r w:rsidR="00F356C6">
        <w:fldChar w:fldCharType="separate"/>
      </w:r>
      <w:r w:rsidR="00BC6BB4">
        <w:rPr>
          <w:noProof/>
        </w:rPr>
        <w:t>2021</w:t>
      </w:r>
      <w:r w:rsidR="00F356C6">
        <w:fldChar w:fldCharType="end"/>
      </w:r>
      <w:bookmarkEnd w:id="5"/>
      <w:r w:rsidR="00EE7487">
        <w:t xml:space="preserve"> </w:t>
      </w:r>
      <w:r w:rsidR="008C2AB1">
        <w:t>KAL</w:t>
      </w:r>
      <w:bookmarkEnd w:id="4"/>
      <w:r w:rsidRPr="00E629F7">
        <w:t xml:space="preserve">. All rights reserved. Kalignite is a registered trademark of </w:t>
      </w:r>
      <w:r w:rsidR="004D47C2">
        <w:t>KAL</w:t>
      </w:r>
      <w:r w:rsidRPr="00E629F7">
        <w:t>.</w:t>
      </w:r>
    </w:p>
    <w:p w14:paraId="55F8AE5F" w14:textId="77777777" w:rsidR="00125F44" w:rsidRPr="00E629F7" w:rsidRDefault="00125F44" w:rsidP="00E629F7">
      <w:pPr>
        <w:pStyle w:val="KALHeadingIntro"/>
      </w:pPr>
      <w:bookmarkStart w:id="6" w:name="_Toc67562731"/>
      <w:bookmarkEnd w:id="1"/>
      <w:r w:rsidRPr="00E629F7">
        <w:t>Contact</w:t>
      </w:r>
      <w:bookmarkEnd w:id="6"/>
    </w:p>
    <w:p w14:paraId="67F6BBCF" w14:textId="429E312B" w:rsidR="00125F44" w:rsidRPr="00E629F7" w:rsidRDefault="00125F44" w:rsidP="00E629F7">
      <w:pPr>
        <w:pStyle w:val="KALBodyContact"/>
      </w:pPr>
      <w:r w:rsidRPr="00E629F7">
        <w:t xml:space="preserve">Tel: </w:t>
      </w:r>
      <w:r w:rsidRPr="00E629F7">
        <w:tab/>
      </w:r>
      <w:r w:rsidR="00C96D65" w:rsidRPr="00C96D65">
        <w:t>+49 89 2019 0155</w:t>
      </w:r>
      <w:r w:rsidRPr="00C96D65">
        <w:br/>
      </w:r>
      <w:r w:rsidRPr="00E629F7">
        <w:t>Email:</w:t>
      </w:r>
      <w:r w:rsidRPr="00E629F7">
        <w:tab/>
        <w:t>Use the email address of your designated support engineer.</w:t>
      </w:r>
      <w:r w:rsidRPr="00E629F7">
        <w:br/>
        <w:t>www:</w:t>
      </w:r>
      <w:r w:rsidRPr="00E629F7">
        <w:tab/>
        <w:t>http://www.kal.com</w:t>
      </w:r>
    </w:p>
    <w:bookmarkEnd w:id="2"/>
    <w:p w14:paraId="7F8FDA2C" w14:textId="77777777" w:rsidR="00125F44" w:rsidRDefault="00125F44" w:rsidP="00125F44">
      <w:pPr>
        <w:sectPr w:rsidR="00125F44" w:rsidSect="00E53863">
          <w:headerReference w:type="default" r:id="rId15"/>
          <w:footerReference w:type="default" r:id="rId16"/>
          <w:pgSz w:w="11906" w:h="16838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4CB1D25A" w14:textId="77777777" w:rsidR="00125F44" w:rsidRPr="00E629F7" w:rsidRDefault="00125F44" w:rsidP="00E629F7">
      <w:pPr>
        <w:pStyle w:val="KALHeadingTOC"/>
      </w:pPr>
      <w:r w:rsidRPr="00E629F7">
        <w:lastRenderedPageBreak/>
        <w:t>Table of Contents</w:t>
      </w:r>
    </w:p>
    <w:p w14:paraId="6F08E86F" w14:textId="44FFBD84" w:rsidR="00BC6BB4" w:rsidRDefault="0092402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ja-JP"/>
        </w:rPr>
      </w:pPr>
      <w:r>
        <w:fldChar w:fldCharType="begin"/>
      </w:r>
      <w:r w:rsidR="00125F44">
        <w:instrText xml:space="preserve"> TOC \o "1-4" \h \z \t "KAL Heading (Intro),1" </w:instrText>
      </w:r>
      <w:r>
        <w:fldChar w:fldCharType="separate"/>
      </w:r>
      <w:hyperlink w:anchor="_Toc67562730" w:history="1">
        <w:r w:rsidR="00BC6BB4" w:rsidRPr="00AE2F54">
          <w:rPr>
            <w:rStyle w:val="Hyperlink"/>
          </w:rPr>
          <w:t>Copyright</w:t>
        </w:r>
        <w:r w:rsidR="00BC6BB4">
          <w:rPr>
            <w:webHidden/>
          </w:rPr>
          <w:tab/>
        </w:r>
        <w:r w:rsidR="00BC6BB4">
          <w:rPr>
            <w:webHidden/>
          </w:rPr>
          <w:fldChar w:fldCharType="begin"/>
        </w:r>
        <w:r w:rsidR="00BC6BB4">
          <w:rPr>
            <w:webHidden/>
          </w:rPr>
          <w:instrText xml:space="preserve"> PAGEREF _Toc67562730 \h </w:instrText>
        </w:r>
        <w:r w:rsidR="00BC6BB4">
          <w:rPr>
            <w:webHidden/>
          </w:rPr>
        </w:r>
        <w:r w:rsidR="00BC6BB4">
          <w:rPr>
            <w:webHidden/>
          </w:rPr>
          <w:fldChar w:fldCharType="separate"/>
        </w:r>
        <w:r w:rsidR="00BC6BB4">
          <w:rPr>
            <w:webHidden/>
          </w:rPr>
          <w:t>i</w:t>
        </w:r>
        <w:r w:rsidR="00BC6BB4">
          <w:rPr>
            <w:webHidden/>
          </w:rPr>
          <w:fldChar w:fldCharType="end"/>
        </w:r>
      </w:hyperlink>
    </w:p>
    <w:p w14:paraId="43C9E369" w14:textId="4AB09165" w:rsidR="00BC6BB4" w:rsidRDefault="00BC6BB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ja-JP"/>
        </w:rPr>
      </w:pPr>
      <w:hyperlink w:anchor="_Toc67562731" w:history="1">
        <w:r w:rsidRPr="00AE2F54">
          <w:rPr>
            <w:rStyle w:val="Hyperlink"/>
          </w:rPr>
          <w:t>Contact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_Toc67562731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3325FB00" w14:textId="49ECBD61" w:rsidR="00BC6BB4" w:rsidRDefault="00BC6BB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ja-JP"/>
        </w:rPr>
      </w:pPr>
      <w:hyperlink w:anchor="_Toc67562732" w:history="1">
        <w:r w:rsidRPr="00AE2F54">
          <w:rPr>
            <w:rStyle w:val="Hyperlink"/>
            <w:rFonts w:cs="Helvetica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ja-JP"/>
          </w:rPr>
          <w:tab/>
        </w:r>
        <w:r w:rsidRPr="00AE2F54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_Toc67562732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31B1042" w14:textId="5C62D2D0" w:rsidR="00BC6BB4" w:rsidRDefault="00BC6BB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ja-JP"/>
        </w:rPr>
      </w:pPr>
      <w:hyperlink w:anchor="_Toc67562733" w:history="1">
        <w:r w:rsidRPr="00AE2F54">
          <w:rPr>
            <w:rStyle w:val="Hyperlink"/>
            <w:rFonts w:cs="Helvetica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ja-JP"/>
          </w:rPr>
          <w:tab/>
        </w:r>
        <w:r w:rsidRPr="00AE2F54">
          <w:rPr>
            <w:rStyle w:val="Hyperlink"/>
          </w:rPr>
          <w:t>Prerequisites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_Toc67562733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04B84F9" w14:textId="312260F3" w:rsidR="00BC6BB4" w:rsidRDefault="00BC6BB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ja-JP"/>
        </w:rPr>
      </w:pPr>
      <w:hyperlink w:anchor="_Toc67562734" w:history="1">
        <w:r w:rsidRPr="00AE2F54">
          <w:rPr>
            <w:rStyle w:val="Hyperlink"/>
            <w:rFonts w:cs="Helvetica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ja-JP"/>
          </w:rPr>
          <w:tab/>
        </w:r>
        <w:r w:rsidRPr="00AE2F54">
          <w:rPr>
            <w:rStyle w:val="Hyperlink"/>
          </w:rPr>
          <w:t>Agreed conventions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_Toc67562734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C392BDB" w14:textId="61709E9F" w:rsidR="00BC6BB4" w:rsidRDefault="00BC6BB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ja-JP"/>
        </w:rPr>
      </w:pPr>
      <w:hyperlink w:anchor="_Toc67562735" w:history="1">
        <w:r w:rsidRPr="00AE2F54">
          <w:rPr>
            <w:rStyle w:val="Hyperlink"/>
            <w:rFonts w:cs="Helvetica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ja-JP"/>
          </w:rPr>
          <w:tab/>
        </w:r>
        <w:r w:rsidRPr="00AE2F54">
          <w:rPr>
            <w:rStyle w:val="Hyperlink"/>
          </w:rPr>
          <w:t>Generating the content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_Toc67562735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85463E0" w14:textId="717BC983" w:rsidR="00BC6BB4" w:rsidRDefault="00BC6BB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ja-JP"/>
        </w:rPr>
      </w:pPr>
      <w:hyperlink w:anchor="_Toc67562736" w:history="1">
        <w:r w:rsidRPr="00AE2F54">
          <w:rPr>
            <w:rStyle w:val="Hyperlink"/>
          </w:rPr>
          <w:t>4.1.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ja-JP"/>
          </w:rPr>
          <w:tab/>
        </w:r>
        <w:r w:rsidRPr="00AE2F54">
          <w:rPr>
            <w:rStyle w:val="Hyperlink"/>
          </w:rPr>
          <w:t>Setting up the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_Toc67562736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88850D5" w14:textId="3F1D728D" w:rsidR="00BC6BB4" w:rsidRDefault="00BC6BB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ja-JP"/>
        </w:rPr>
      </w:pPr>
      <w:hyperlink w:anchor="_Toc67562737" w:history="1">
        <w:r w:rsidRPr="00AE2F54">
          <w:rPr>
            <w:rStyle w:val="Hyperlink"/>
          </w:rPr>
          <w:t>4.2.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ja-JP"/>
          </w:rPr>
          <w:tab/>
        </w:r>
        <w:r w:rsidRPr="00AE2F54">
          <w:rPr>
            <w:rStyle w:val="Hyperlink"/>
          </w:rPr>
          <w:t>Generating documents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_Toc67562737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091C7A8" w14:textId="58B5E238" w:rsidR="00BC6BB4" w:rsidRDefault="00BC6BB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ja-JP"/>
        </w:rPr>
      </w:pPr>
      <w:hyperlink w:anchor="_Toc67562738" w:history="1">
        <w:r w:rsidRPr="00AE2F54">
          <w:rPr>
            <w:rStyle w:val="Hyperlink"/>
            <w:rFonts w:cs="Helvetica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ja-JP"/>
          </w:rPr>
          <w:tab/>
        </w:r>
        <w:r w:rsidRPr="00AE2F54">
          <w:rPr>
            <w:rStyle w:val="Hyperlink"/>
          </w:rPr>
          <w:t>Preparing files for publication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_Toc67562738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3A54E6D" w14:textId="27C15C90" w:rsidR="00BC6BB4" w:rsidRDefault="00BC6BB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ja-JP"/>
        </w:rPr>
      </w:pPr>
      <w:hyperlink w:anchor="_Toc67562739" w:history="1">
        <w:r w:rsidRPr="00AE2F54">
          <w:rPr>
            <w:rStyle w:val="Hyperlink"/>
          </w:rPr>
          <w:t>5.1.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ja-JP"/>
          </w:rPr>
          <w:tab/>
        </w:r>
        <w:r w:rsidRPr="00AE2F54">
          <w:rPr>
            <w:rStyle w:val="Hyperlink"/>
          </w:rPr>
          <w:t>HTML pages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_Toc67562739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7BE6FA1" w14:textId="2E134270" w:rsidR="00BC6BB4" w:rsidRDefault="00BC6BB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ja-JP"/>
        </w:rPr>
      </w:pPr>
      <w:hyperlink w:anchor="_Toc67562740" w:history="1">
        <w:r w:rsidRPr="00AE2F54">
          <w:rPr>
            <w:rStyle w:val="Hyperlink"/>
          </w:rPr>
          <w:t>5.2.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ja-JP"/>
          </w:rPr>
          <w:tab/>
        </w:r>
        <w:r w:rsidRPr="00AE2F54">
          <w:rPr>
            <w:rStyle w:val="Hyperlink"/>
          </w:rPr>
          <w:t>Converting HTML to DOCX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_Toc67562740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FCD70FF" w14:textId="7AB8FC04" w:rsidR="00BC6BB4" w:rsidRDefault="00BC6BB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ja-JP"/>
        </w:rPr>
      </w:pPr>
      <w:hyperlink w:anchor="_Toc67562741" w:history="1">
        <w:r w:rsidRPr="00AE2F54">
          <w:rPr>
            <w:rStyle w:val="Hyperlink"/>
          </w:rPr>
          <w:t>5.3.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ja-JP"/>
          </w:rPr>
          <w:tab/>
        </w:r>
        <w:r w:rsidRPr="00AE2F54">
          <w:rPr>
            <w:rStyle w:val="Hyperlink"/>
          </w:rPr>
          <w:t>Converting DOCX to PDF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_Toc67562741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74A3A1" w14:textId="66E53AE1" w:rsidR="00BC6BB4" w:rsidRDefault="00BC6BB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ja-JP"/>
        </w:rPr>
      </w:pPr>
      <w:hyperlink w:anchor="_Toc67562742" w:history="1">
        <w:r w:rsidRPr="00AE2F54">
          <w:rPr>
            <w:rStyle w:val="Hyperlink"/>
            <w:rFonts w:cs="Helvetica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ja-JP"/>
          </w:rPr>
          <w:tab/>
        </w:r>
        <w:r w:rsidRPr="00AE2F54">
          <w:rPr>
            <w:rStyle w:val="Hyperlink"/>
          </w:rPr>
          <w:t>Publishing the documents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_Toc67562742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0B62BC9" w14:textId="345CA887" w:rsidR="00BC6BB4" w:rsidRDefault="00BC6BB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ja-JP"/>
        </w:rPr>
      </w:pPr>
      <w:hyperlink w:anchor="_Toc67562743" w:history="1">
        <w:r w:rsidRPr="00AE2F54">
          <w:rPr>
            <w:rStyle w:val="Hyperlink"/>
          </w:rPr>
          <w:t>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_Toc67562743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E99E03E" w14:textId="57BA7EC2" w:rsidR="00125F44" w:rsidRDefault="0092402F" w:rsidP="00125F44">
      <w:pPr>
        <w:rPr>
          <w:rFonts w:ascii="Arial Narrow" w:hAnsi="Arial Narrow"/>
          <w:sz w:val="48"/>
          <w:szCs w:val="48"/>
        </w:rPr>
        <w:sectPr w:rsidR="00125F44" w:rsidSect="00E53863">
          <w:headerReference w:type="even" r:id="rId17"/>
          <w:headerReference w:type="default" r:id="rId18"/>
          <w:footerReference w:type="even" r:id="rId19"/>
          <w:pgSz w:w="11906" w:h="16838" w:code="9"/>
          <w:pgMar w:top="1440" w:right="1440" w:bottom="1440" w:left="1440" w:header="709" w:footer="709" w:gutter="0"/>
          <w:pgNumType w:fmt="lowerRoman"/>
          <w:cols w:space="708"/>
          <w:docGrid w:linePitch="360"/>
        </w:sectPr>
      </w:pPr>
      <w:r>
        <w:rPr>
          <w:rFonts w:ascii="Arial" w:hAnsi="Arial" w:cs="Arial"/>
          <w:noProof/>
          <w:szCs w:val="20"/>
        </w:rPr>
        <w:fldChar w:fldCharType="end"/>
      </w:r>
    </w:p>
    <w:p w14:paraId="503C97D8" w14:textId="765F13C3" w:rsidR="00125F44" w:rsidRDefault="004D5563" w:rsidP="00B94DF0">
      <w:pPr>
        <w:pStyle w:val="Heading1"/>
      </w:pPr>
      <w:bookmarkStart w:id="7" w:name="_Toc67562732"/>
      <w:r>
        <w:lastRenderedPageBreak/>
        <w:t>Overview</w:t>
      </w:r>
      <w:bookmarkEnd w:id="7"/>
    </w:p>
    <w:p w14:paraId="3F9A13D5" w14:textId="71646916" w:rsidR="00125F44" w:rsidRDefault="004D5563" w:rsidP="00E629F7">
      <w:pPr>
        <w:pStyle w:val="KALBody"/>
      </w:pPr>
      <w:r>
        <w:t xml:space="preserve">This document details publishing XFS4IoT </w:t>
      </w:r>
      <w:r w:rsidR="006B4E83">
        <w:t>specifications to GitHub Pages.</w:t>
      </w:r>
    </w:p>
    <w:p w14:paraId="59A1CEE2" w14:textId="61141FD8" w:rsidR="008E760A" w:rsidRDefault="008E760A" w:rsidP="00E629F7">
      <w:pPr>
        <w:pStyle w:val="KALBody"/>
      </w:pPr>
    </w:p>
    <w:p w14:paraId="5C167B9B" w14:textId="196630D5" w:rsidR="008E760A" w:rsidRDefault="008E760A" w:rsidP="008E760A">
      <w:pPr>
        <w:pStyle w:val="Heading1"/>
      </w:pPr>
      <w:bookmarkStart w:id="8" w:name="_Toc67562733"/>
      <w:r>
        <w:t>Prerequisites</w:t>
      </w:r>
      <w:bookmarkEnd w:id="8"/>
    </w:p>
    <w:p w14:paraId="5B7D16A3" w14:textId="07DC9BA8" w:rsidR="001F11A9" w:rsidRDefault="008E760A" w:rsidP="00E629F7">
      <w:pPr>
        <w:pStyle w:val="KALBody"/>
      </w:pPr>
      <w:r>
        <w:t>Prepare a dedicated VM.</w:t>
      </w:r>
    </w:p>
    <w:p w14:paraId="417DDEEC" w14:textId="5D180230" w:rsidR="0074547E" w:rsidRDefault="0074547E" w:rsidP="00E629F7">
      <w:pPr>
        <w:pStyle w:val="KALBody"/>
      </w:pPr>
      <w:r>
        <w:t xml:space="preserve">Download </w:t>
      </w:r>
      <w:r w:rsidR="008E760A">
        <w:t>the following</w:t>
      </w:r>
      <w:r>
        <w:t xml:space="preserve"> </w:t>
      </w:r>
      <w:r w:rsidR="008E760A">
        <w:t>to that VM</w:t>
      </w:r>
      <w:r>
        <w:t>:</w:t>
      </w:r>
    </w:p>
    <w:p w14:paraId="60A847DB" w14:textId="613B3430" w:rsidR="0074547E" w:rsidRDefault="008E760A" w:rsidP="008E760A">
      <w:pPr>
        <w:pStyle w:val="KALBodyBulletL1"/>
      </w:pPr>
      <w:r>
        <w:t>All programs</w:t>
      </w:r>
      <w:r w:rsidR="0074547E">
        <w:t xml:space="preserve"> </w:t>
      </w:r>
      <w:r>
        <w:t xml:space="preserve">listed </w:t>
      </w:r>
      <w:r w:rsidR="0074547E">
        <w:t xml:space="preserve">in the </w:t>
      </w:r>
      <w:r>
        <w:t xml:space="preserve">XFS4IoT </w:t>
      </w:r>
      <w:r w:rsidR="0074547E">
        <w:t xml:space="preserve">VS Code extension </w:t>
      </w:r>
      <w:r>
        <w:t>instructions.</w:t>
      </w:r>
    </w:p>
    <w:p w14:paraId="465BCC4E" w14:textId="57125474" w:rsidR="0074547E" w:rsidRDefault="0074547E" w:rsidP="008E760A">
      <w:pPr>
        <w:pStyle w:val="KALBodyBulletL1"/>
      </w:pPr>
      <w:proofErr w:type="spellStart"/>
      <w:r>
        <w:t>Pandoc</w:t>
      </w:r>
      <w:proofErr w:type="spellEnd"/>
      <w:r w:rsidR="00446BAF">
        <w:t>.</w:t>
      </w:r>
    </w:p>
    <w:p w14:paraId="5683A27E" w14:textId="7AFEB9EE" w:rsidR="009F7F87" w:rsidRDefault="009F7F87" w:rsidP="008E760A">
      <w:pPr>
        <w:pStyle w:val="KALBodyBulletL1"/>
      </w:pPr>
      <w:r>
        <w:t>A reference Word document (e.g.</w:t>
      </w:r>
      <w:r w:rsidRPr="009F7F87">
        <w:t xml:space="preserve"> </w:t>
      </w:r>
      <w:r>
        <w:t>reference.docx).</w:t>
      </w:r>
    </w:p>
    <w:p w14:paraId="575C2ED8" w14:textId="785F5A05" w:rsidR="005268E5" w:rsidRDefault="005268E5" w:rsidP="00E629F7">
      <w:pPr>
        <w:pStyle w:val="KALBody"/>
      </w:pPr>
      <w:r>
        <w:br w:type="page"/>
      </w:r>
    </w:p>
    <w:p w14:paraId="23456E83" w14:textId="2A6BFF3E" w:rsidR="005B5BB9" w:rsidRDefault="005B5BB9" w:rsidP="005B5BB9">
      <w:pPr>
        <w:pStyle w:val="Heading1"/>
      </w:pPr>
      <w:bookmarkStart w:id="9" w:name="_Toc67562734"/>
      <w:r>
        <w:lastRenderedPageBreak/>
        <w:t>Agreed conventions</w:t>
      </w:r>
      <w:bookmarkEnd w:id="9"/>
    </w:p>
    <w:p w14:paraId="70735890" w14:textId="6C29FD92" w:rsidR="00F3093B" w:rsidRPr="00F3093B" w:rsidRDefault="00F3093B" w:rsidP="00F3093B">
      <w:pPr>
        <w:pStyle w:val="KALBodyBulletL1"/>
        <w:rPr>
          <w:lang w:val="en-GB" w:eastAsia="ja-JP"/>
        </w:rPr>
      </w:pPr>
      <w:r w:rsidRPr="00F3093B">
        <w:rPr>
          <w:lang w:val="en-GB" w:eastAsia="ja-JP"/>
        </w:rPr>
        <w:t>Subfolder</w:t>
      </w:r>
      <w:r>
        <w:rPr>
          <w:lang w:val="en-GB" w:eastAsia="ja-JP"/>
        </w:rPr>
        <w:t xml:space="preserve"> names</w:t>
      </w:r>
      <w:r w:rsidRPr="00F3093B">
        <w:rPr>
          <w:lang w:val="en-GB" w:eastAsia="ja-JP"/>
        </w:rPr>
        <w:t xml:space="preserve"> should start with </w:t>
      </w:r>
      <w:r>
        <w:rPr>
          <w:lang w:val="en-GB" w:eastAsia="ja-JP"/>
        </w:rPr>
        <w:t>an u</w:t>
      </w:r>
      <w:r w:rsidRPr="00F3093B">
        <w:rPr>
          <w:lang w:val="en-GB" w:eastAsia="ja-JP"/>
        </w:rPr>
        <w:t>ppercase</w:t>
      </w:r>
      <w:r>
        <w:rPr>
          <w:lang w:val="en-GB" w:eastAsia="ja-JP"/>
        </w:rPr>
        <w:t xml:space="preserve"> character,</w:t>
      </w:r>
      <w:r w:rsidRPr="00F3093B">
        <w:rPr>
          <w:lang w:val="en-GB" w:eastAsia="ja-JP"/>
        </w:rPr>
        <w:t xml:space="preserve"> and any ref</w:t>
      </w:r>
      <w:r>
        <w:rPr>
          <w:lang w:val="en-GB" w:eastAsia="ja-JP"/>
        </w:rPr>
        <w:t>erences</w:t>
      </w:r>
      <w:r w:rsidRPr="00F3093B">
        <w:rPr>
          <w:lang w:val="en-GB" w:eastAsia="ja-JP"/>
        </w:rPr>
        <w:t xml:space="preserve"> to </w:t>
      </w:r>
      <w:r>
        <w:rPr>
          <w:lang w:val="en-GB" w:eastAsia="ja-JP"/>
        </w:rPr>
        <w:t xml:space="preserve">related </w:t>
      </w:r>
      <w:r w:rsidRPr="00F3093B">
        <w:rPr>
          <w:lang w:val="en-GB" w:eastAsia="ja-JP"/>
        </w:rPr>
        <w:t>files should be modified</w:t>
      </w:r>
      <w:r>
        <w:rPr>
          <w:lang w:val="en-GB" w:eastAsia="ja-JP"/>
        </w:rPr>
        <w:t xml:space="preserve"> to be consistent with this convention</w:t>
      </w:r>
      <w:r w:rsidRPr="00F3093B">
        <w:rPr>
          <w:lang w:val="en-GB" w:eastAsia="ja-JP"/>
        </w:rPr>
        <w:t>.</w:t>
      </w:r>
    </w:p>
    <w:p w14:paraId="1419845A" w14:textId="1A777C43" w:rsidR="00F3093B" w:rsidRPr="00F3093B" w:rsidRDefault="00F3093B" w:rsidP="00F3093B">
      <w:pPr>
        <w:pStyle w:val="KALBodyBulletL1"/>
        <w:rPr>
          <w:lang w:val="en-GB" w:eastAsia="ja-JP"/>
        </w:rPr>
      </w:pPr>
      <w:r w:rsidRPr="00F3093B">
        <w:rPr>
          <w:lang w:val="en-GB" w:eastAsia="ja-JP"/>
        </w:rPr>
        <w:t>Get rid of the old XFS3 naming convention</w:t>
      </w:r>
      <w:r w:rsidR="00E37514">
        <w:rPr>
          <w:lang w:val="en-GB" w:eastAsia="ja-JP"/>
        </w:rPr>
        <w:t>.</w:t>
      </w:r>
      <w:r w:rsidR="00E37514">
        <w:rPr>
          <w:lang w:val="en-GB" w:eastAsia="ja-JP"/>
        </w:rPr>
        <w:br/>
        <w:t>F</w:t>
      </w:r>
      <w:r w:rsidRPr="00F3093B">
        <w:rPr>
          <w:lang w:val="en-GB" w:eastAsia="ja-JP"/>
        </w:rPr>
        <w:t>or example</w:t>
      </w:r>
      <w:r w:rsidR="00E37514">
        <w:rPr>
          <w:lang w:val="en-GB" w:eastAsia="ja-JP"/>
        </w:rPr>
        <w:t>,</w:t>
      </w:r>
      <w:r w:rsidRPr="00F3093B">
        <w:rPr>
          <w:lang w:val="en-GB" w:eastAsia="ja-JP"/>
        </w:rPr>
        <w:t xml:space="preserve"> replace </w:t>
      </w:r>
      <w:r w:rsidRPr="00E37514">
        <w:rPr>
          <w:rStyle w:val="KALBodyEmphasis-Code"/>
        </w:rPr>
        <w:t>WFS_CMD_CIM_CREATE_P6_SIGNATURE.Description.md</w:t>
      </w:r>
      <w:r w:rsidR="00E37514">
        <w:rPr>
          <w:lang w:val="en-GB" w:eastAsia="ja-JP"/>
        </w:rPr>
        <w:t xml:space="preserve"> with</w:t>
      </w:r>
      <w:r w:rsidRPr="00F3093B">
        <w:rPr>
          <w:lang w:val="en-GB" w:eastAsia="ja-JP"/>
        </w:rPr>
        <w:t xml:space="preserve"> </w:t>
      </w:r>
      <w:r w:rsidRPr="00E37514">
        <w:rPr>
          <w:rStyle w:val="KALBodyEmphasis-Code"/>
        </w:rPr>
        <w:t>CreateP6Signature.Description.md</w:t>
      </w:r>
      <w:r w:rsidR="00E37514" w:rsidRPr="00E37514">
        <w:rPr>
          <w:rStyle w:val="KALBodyEmphasis-Code"/>
          <w:color w:val="auto"/>
        </w:rPr>
        <w:t>.</w:t>
      </w:r>
    </w:p>
    <w:p w14:paraId="31F723DF" w14:textId="5046512E" w:rsidR="00F3093B" w:rsidRPr="00F3093B" w:rsidRDefault="00F3093B" w:rsidP="00F3093B">
      <w:pPr>
        <w:pStyle w:val="KALBodyBulletL1"/>
        <w:rPr>
          <w:lang w:val="en-GB" w:eastAsia="ja-JP"/>
        </w:rPr>
      </w:pPr>
      <w:r w:rsidRPr="00F3093B">
        <w:rPr>
          <w:lang w:val="en-GB" w:eastAsia="ja-JP"/>
        </w:rPr>
        <w:t>Any</w:t>
      </w:r>
      <w:r w:rsidR="00E37514">
        <w:rPr>
          <w:lang w:val="en-GB" w:eastAsia="ja-JP"/>
        </w:rPr>
        <w:t xml:space="preserve"> large</w:t>
      </w:r>
      <w:r w:rsidRPr="00F3093B">
        <w:rPr>
          <w:lang w:val="en-GB" w:eastAsia="ja-JP"/>
        </w:rPr>
        <w:t xml:space="preserve"> block</w:t>
      </w:r>
      <w:r w:rsidR="00E37514">
        <w:rPr>
          <w:lang w:val="en-GB" w:eastAsia="ja-JP"/>
        </w:rPr>
        <w:t>s</w:t>
      </w:r>
      <w:r w:rsidRPr="00F3093B">
        <w:rPr>
          <w:lang w:val="en-GB" w:eastAsia="ja-JP"/>
        </w:rPr>
        <w:t xml:space="preserve"> of text </w:t>
      </w:r>
      <w:r w:rsidR="00E37514">
        <w:rPr>
          <w:lang w:val="en-GB" w:eastAsia="ja-JP"/>
        </w:rPr>
        <w:t xml:space="preserve">within YAML files </w:t>
      </w:r>
      <w:r w:rsidRPr="00F3093B">
        <w:rPr>
          <w:lang w:val="en-GB" w:eastAsia="ja-JP"/>
        </w:rPr>
        <w:t xml:space="preserve">should be moved into </w:t>
      </w:r>
      <w:r w:rsidR="00E37514">
        <w:rPr>
          <w:lang w:val="en-GB" w:eastAsia="ja-JP"/>
        </w:rPr>
        <w:t xml:space="preserve">MD </w:t>
      </w:r>
      <w:r w:rsidRPr="00F3093B">
        <w:rPr>
          <w:lang w:val="en-GB" w:eastAsia="ja-JP"/>
        </w:rPr>
        <w:t>files.</w:t>
      </w:r>
    </w:p>
    <w:p w14:paraId="7127FE2C" w14:textId="42EE1F97" w:rsidR="00F3093B" w:rsidRPr="00F3093B" w:rsidRDefault="00F3093B" w:rsidP="00E15A4D">
      <w:pPr>
        <w:pStyle w:val="KALBodyBulletL1"/>
        <w:rPr>
          <w:lang w:val="en-GB" w:eastAsia="ja-JP"/>
        </w:rPr>
      </w:pPr>
      <w:r w:rsidRPr="00F3093B">
        <w:rPr>
          <w:lang w:val="en-GB" w:eastAsia="ja-JP"/>
        </w:rPr>
        <w:t xml:space="preserve">We should use a short naming </w:t>
      </w:r>
      <w:r w:rsidR="00E15A4D">
        <w:rPr>
          <w:lang w:val="en-GB" w:eastAsia="ja-JP"/>
        </w:rPr>
        <w:t xml:space="preserve">file name </w:t>
      </w:r>
      <w:r w:rsidRPr="00F3093B">
        <w:rPr>
          <w:lang w:val="en-GB" w:eastAsia="ja-JP"/>
        </w:rPr>
        <w:t>format, dropping</w:t>
      </w:r>
      <w:r w:rsidR="00E15A4D">
        <w:rPr>
          <w:lang w:val="en-GB" w:eastAsia="ja-JP"/>
        </w:rPr>
        <w:t xml:space="preserve"> redundant preceding information (for example,</w:t>
      </w:r>
      <w:r w:rsidRPr="00F3093B">
        <w:rPr>
          <w:lang w:val="en-GB" w:eastAsia="ja-JP"/>
        </w:rPr>
        <w:t xml:space="preserve"> XFS4IOT- and </w:t>
      </w:r>
      <w:r w:rsidR="00E15A4D">
        <w:rPr>
          <w:lang w:val="en-GB" w:eastAsia="ja-JP"/>
        </w:rPr>
        <w:t xml:space="preserve">the </w:t>
      </w:r>
      <w:r w:rsidRPr="00F3093B">
        <w:rPr>
          <w:lang w:val="en-GB" w:eastAsia="ja-JP"/>
        </w:rPr>
        <w:t>Command/Event and Device Name</w:t>
      </w:r>
      <w:r w:rsidR="00E15A4D">
        <w:rPr>
          <w:lang w:val="en-GB" w:eastAsia="ja-JP"/>
        </w:rPr>
        <w:t>) as in the following example:</w:t>
      </w:r>
      <w:r w:rsidR="00E15A4D">
        <w:rPr>
          <w:lang w:val="en-GB" w:eastAsia="ja-JP"/>
        </w:rPr>
        <w:br/>
      </w:r>
      <w:r w:rsidRPr="00E15A4D">
        <w:rPr>
          <w:rStyle w:val="KALBodyEmphasis-Code"/>
        </w:rPr>
        <w:t>Specifications/CardReader/Events/</w:t>
      </w:r>
      <w:r w:rsidRPr="00E15A4D">
        <w:rPr>
          <w:rStyle w:val="KALBodyEmphasis-Code"/>
          <w:u w:val="single"/>
        </w:rPr>
        <w:t>XFS4IoT-CardReader-Event-</w:t>
      </w:r>
      <w:r w:rsidRPr="00E15A4D">
        <w:rPr>
          <w:rStyle w:val="KALBodyEmphasis-Code"/>
        </w:rPr>
        <w:t>InsertCardEvent.yaml</w:t>
      </w:r>
      <w:r w:rsidRPr="00F3093B">
        <w:rPr>
          <w:lang w:val="en-GB" w:eastAsia="ja-JP"/>
        </w:rPr>
        <w:t xml:space="preserve"> </w:t>
      </w:r>
      <w:r w:rsidR="00E15A4D">
        <w:rPr>
          <w:lang w:val="en-GB" w:eastAsia="ja-JP"/>
        </w:rPr>
        <w:t>b</w:t>
      </w:r>
      <w:r w:rsidRPr="00F3093B">
        <w:rPr>
          <w:lang w:val="en-GB" w:eastAsia="ja-JP"/>
        </w:rPr>
        <w:t>ecomes</w:t>
      </w:r>
      <w:r w:rsidR="00E15A4D">
        <w:rPr>
          <w:lang w:val="en-GB" w:eastAsia="ja-JP"/>
        </w:rPr>
        <w:t xml:space="preserve"> </w:t>
      </w:r>
      <w:r w:rsidRPr="00E15A4D">
        <w:rPr>
          <w:rStyle w:val="KALBodyEmphasis-Code"/>
        </w:rPr>
        <w:t>Specifications/CardReader/Events/</w:t>
      </w:r>
      <w:proofErr w:type="spellStart"/>
      <w:r w:rsidRPr="00E15A4D">
        <w:rPr>
          <w:rStyle w:val="KALBodyEmphasis-Code"/>
        </w:rPr>
        <w:t>InsertCardEvent.yaml</w:t>
      </w:r>
      <w:proofErr w:type="spellEnd"/>
      <w:r w:rsidR="00E15A4D">
        <w:rPr>
          <w:lang w:val="en-GB" w:eastAsia="ja-JP"/>
        </w:rPr>
        <w:t>.</w:t>
      </w:r>
    </w:p>
    <w:p w14:paraId="264EC7DC" w14:textId="77777777" w:rsidR="00F3093B" w:rsidRPr="00F3093B" w:rsidRDefault="00F3093B" w:rsidP="00F3093B">
      <w:pPr>
        <w:pStyle w:val="KALBodyBulletL1"/>
        <w:rPr>
          <w:lang w:val="en-GB" w:eastAsia="ja-JP"/>
        </w:rPr>
      </w:pPr>
      <w:r w:rsidRPr="00F3093B">
        <w:rPr>
          <w:lang w:val="en-GB" w:eastAsia="ja-JP"/>
        </w:rPr>
        <w:t>Make sure local setup for creating YAML uses LF instead of CRLF for end of lines.</w:t>
      </w:r>
    </w:p>
    <w:p w14:paraId="37560FB9" w14:textId="0B6E45DD" w:rsidR="00F3093B" w:rsidRPr="00F3093B" w:rsidRDefault="00F3093B" w:rsidP="00F3093B">
      <w:pPr>
        <w:pStyle w:val="KALBodyBulletL1"/>
        <w:rPr>
          <w:lang w:val="en-GB" w:eastAsia="ja-JP"/>
        </w:rPr>
      </w:pPr>
      <w:r w:rsidRPr="00F3093B">
        <w:rPr>
          <w:lang w:val="en-GB" w:eastAsia="ja-JP"/>
        </w:rPr>
        <w:t xml:space="preserve">All classes need to use the same formatting for heading levels. We have a clash between the heading </w:t>
      </w:r>
      <w:r w:rsidR="00E15A4D">
        <w:rPr>
          <w:lang w:val="en-GB" w:eastAsia="ja-JP"/>
        </w:rPr>
        <w:t>at</w:t>
      </w:r>
      <w:r w:rsidRPr="00F3093B">
        <w:rPr>
          <w:lang w:val="en-GB" w:eastAsia="ja-JP"/>
        </w:rPr>
        <w:t xml:space="preserve"> the YAML level and the </w:t>
      </w:r>
      <w:r w:rsidR="00E15A4D" w:rsidRPr="00F3093B">
        <w:rPr>
          <w:lang w:val="en-GB" w:eastAsia="ja-JP"/>
        </w:rPr>
        <w:t xml:space="preserve">MD </w:t>
      </w:r>
      <w:r w:rsidRPr="00F3093B">
        <w:rPr>
          <w:lang w:val="en-GB" w:eastAsia="ja-JP"/>
        </w:rPr>
        <w:t>level if they do not match</w:t>
      </w:r>
      <w:r w:rsidR="00E15A4D">
        <w:rPr>
          <w:lang w:val="en-GB" w:eastAsia="ja-JP"/>
        </w:rPr>
        <w:t>. T</w:t>
      </w:r>
      <w:r w:rsidRPr="00F3093B">
        <w:rPr>
          <w:lang w:val="en-GB" w:eastAsia="ja-JP"/>
        </w:rPr>
        <w:t>his breaks the table of content</w:t>
      </w:r>
      <w:r w:rsidR="00E15A4D">
        <w:rPr>
          <w:lang w:val="en-GB" w:eastAsia="ja-JP"/>
        </w:rPr>
        <w:t>s</w:t>
      </w:r>
      <w:r w:rsidRPr="00F3093B">
        <w:rPr>
          <w:lang w:val="en-GB" w:eastAsia="ja-JP"/>
        </w:rPr>
        <w:t xml:space="preserve"> and the </w:t>
      </w:r>
      <w:r w:rsidR="00E15A4D" w:rsidRPr="00F3093B">
        <w:rPr>
          <w:lang w:val="en-GB" w:eastAsia="ja-JP"/>
        </w:rPr>
        <w:t xml:space="preserve">HTML </w:t>
      </w:r>
      <w:r w:rsidRPr="00F3093B">
        <w:rPr>
          <w:lang w:val="en-GB" w:eastAsia="ja-JP"/>
        </w:rPr>
        <w:t>output</w:t>
      </w:r>
      <w:r w:rsidR="00E15A4D">
        <w:rPr>
          <w:lang w:val="en-GB" w:eastAsia="ja-JP"/>
        </w:rPr>
        <w:t xml:space="preserve"> appearance</w:t>
      </w:r>
      <w:r w:rsidRPr="00F3093B">
        <w:rPr>
          <w:lang w:val="en-GB" w:eastAsia="ja-JP"/>
        </w:rPr>
        <w:t xml:space="preserve">. </w:t>
      </w:r>
      <w:r w:rsidR="00E15A4D">
        <w:rPr>
          <w:lang w:val="en-GB" w:eastAsia="ja-JP"/>
        </w:rPr>
        <w:br/>
      </w:r>
      <w:r w:rsidRPr="00F3093B">
        <w:rPr>
          <w:lang w:val="en-GB" w:eastAsia="ja-JP"/>
        </w:rPr>
        <w:t xml:space="preserve">All headings will be handled at the YAML level and </w:t>
      </w:r>
      <w:r w:rsidR="00E15A4D" w:rsidRPr="00F3093B">
        <w:rPr>
          <w:lang w:val="en-GB" w:eastAsia="ja-JP"/>
        </w:rPr>
        <w:t xml:space="preserve">MD </w:t>
      </w:r>
      <w:r w:rsidRPr="00F3093B">
        <w:rPr>
          <w:lang w:val="en-GB" w:eastAsia="ja-JP"/>
        </w:rPr>
        <w:t>files shouldn’t have any heading</w:t>
      </w:r>
      <w:r w:rsidR="00E15A4D">
        <w:rPr>
          <w:lang w:val="en-GB" w:eastAsia="ja-JP"/>
        </w:rPr>
        <w:t xml:space="preserve"> tags</w:t>
      </w:r>
      <w:r w:rsidRPr="00F3093B">
        <w:rPr>
          <w:lang w:val="en-GB" w:eastAsia="ja-JP"/>
        </w:rPr>
        <w:t xml:space="preserve"> in them.</w:t>
      </w:r>
    </w:p>
    <w:p w14:paraId="7BA60D03" w14:textId="59CEB315" w:rsidR="00F3093B" w:rsidRPr="00F3093B" w:rsidRDefault="00F3093B" w:rsidP="00F3093B">
      <w:pPr>
        <w:pStyle w:val="KALBodyBulletL1"/>
        <w:rPr>
          <w:lang w:val="en-GB" w:eastAsia="ja-JP"/>
        </w:rPr>
      </w:pPr>
      <w:r w:rsidRPr="00F3093B">
        <w:rPr>
          <w:lang w:val="en-GB" w:eastAsia="ja-JP"/>
        </w:rPr>
        <w:t xml:space="preserve">The text from all files should be run through a spelling and grammar check before committing to GitHub. Each committee member should be responsible for this on their end. Spell-checker extensions are available </w:t>
      </w:r>
      <w:r w:rsidR="00BA7F0D">
        <w:rPr>
          <w:lang w:val="en-GB" w:eastAsia="ja-JP"/>
        </w:rPr>
        <w:t>for</w:t>
      </w:r>
      <w:r w:rsidRPr="00F3093B">
        <w:rPr>
          <w:lang w:val="en-GB" w:eastAsia="ja-JP"/>
        </w:rPr>
        <w:t xml:space="preserve"> </w:t>
      </w:r>
      <w:proofErr w:type="spellStart"/>
      <w:r w:rsidRPr="00F3093B">
        <w:rPr>
          <w:lang w:val="en-GB" w:eastAsia="ja-JP"/>
        </w:rPr>
        <w:t>VSCode</w:t>
      </w:r>
      <w:proofErr w:type="spellEnd"/>
      <w:r w:rsidRPr="00F3093B">
        <w:rPr>
          <w:lang w:val="en-GB" w:eastAsia="ja-JP"/>
        </w:rPr>
        <w:t>.</w:t>
      </w:r>
    </w:p>
    <w:p w14:paraId="2C4E2001" w14:textId="783D369A" w:rsidR="00F3093B" w:rsidRPr="00F3093B" w:rsidRDefault="00BA7F0D" w:rsidP="00F3093B">
      <w:pPr>
        <w:pStyle w:val="KALBodyBulletL1"/>
        <w:rPr>
          <w:lang w:val="en-GB" w:eastAsia="ja-JP"/>
        </w:rPr>
      </w:pPr>
      <w:r w:rsidRPr="00F3093B">
        <w:rPr>
          <w:lang w:val="en-GB" w:eastAsia="ja-JP"/>
        </w:rPr>
        <w:t>Use &gt;</w:t>
      </w:r>
      <w:r>
        <w:rPr>
          <w:lang w:val="en-GB" w:eastAsia="ja-JP"/>
        </w:rPr>
        <w:t xml:space="preserve"> for </w:t>
      </w:r>
      <w:r w:rsidR="00F3093B" w:rsidRPr="00F3093B">
        <w:rPr>
          <w:lang w:val="en-GB" w:eastAsia="ja-JP"/>
        </w:rPr>
        <w:t>quotes/bloc</w:t>
      </w:r>
      <w:r>
        <w:rPr>
          <w:lang w:val="en-GB" w:eastAsia="ja-JP"/>
        </w:rPr>
        <w:t>k</w:t>
      </w:r>
      <w:r w:rsidR="00F3093B" w:rsidRPr="00F3093B">
        <w:rPr>
          <w:lang w:val="en-GB" w:eastAsia="ja-JP"/>
        </w:rPr>
        <w:t xml:space="preserve"> specifiers for any text</w:t>
      </w:r>
      <w:r>
        <w:rPr>
          <w:lang w:val="en-GB" w:eastAsia="ja-JP"/>
        </w:rPr>
        <w:t>.</w:t>
      </w:r>
    </w:p>
    <w:p w14:paraId="6029D670" w14:textId="77777777" w:rsidR="00BA7F0D" w:rsidRDefault="00F3093B" w:rsidP="00F3093B">
      <w:pPr>
        <w:pStyle w:val="KALBodyBulletL1"/>
        <w:rPr>
          <w:lang w:val="en-GB" w:eastAsia="ja-JP"/>
        </w:rPr>
      </w:pPr>
      <w:r w:rsidRPr="00F3093B">
        <w:rPr>
          <w:lang w:val="en-GB" w:eastAsia="ja-JP"/>
        </w:rPr>
        <w:t xml:space="preserve">List of </w:t>
      </w:r>
      <w:r w:rsidR="00BA7F0D">
        <w:rPr>
          <w:lang w:val="en-GB" w:eastAsia="ja-JP"/>
        </w:rPr>
        <w:t xml:space="preserve">recommended </w:t>
      </w:r>
      <w:proofErr w:type="spellStart"/>
      <w:r w:rsidRPr="00F3093B">
        <w:rPr>
          <w:lang w:val="en-GB" w:eastAsia="ja-JP"/>
        </w:rPr>
        <w:t>VS</w:t>
      </w:r>
      <w:r w:rsidR="00BA7F0D">
        <w:rPr>
          <w:lang w:val="en-GB" w:eastAsia="ja-JP"/>
        </w:rPr>
        <w:t>Code</w:t>
      </w:r>
      <w:proofErr w:type="spellEnd"/>
      <w:r w:rsidRPr="00F3093B">
        <w:rPr>
          <w:lang w:val="en-GB" w:eastAsia="ja-JP"/>
        </w:rPr>
        <w:t xml:space="preserve"> extensions</w:t>
      </w:r>
      <w:r w:rsidR="00BA7F0D">
        <w:rPr>
          <w:lang w:val="en-GB" w:eastAsia="ja-JP"/>
        </w:rPr>
        <w:t>:</w:t>
      </w:r>
    </w:p>
    <w:p w14:paraId="0EC44522" w14:textId="77777777" w:rsidR="00BA7F0D" w:rsidRDefault="00F3093B" w:rsidP="00BA7F0D">
      <w:pPr>
        <w:pStyle w:val="KALBodyBulletL1"/>
        <w:numPr>
          <w:ilvl w:val="1"/>
          <w:numId w:val="5"/>
        </w:numPr>
        <w:rPr>
          <w:lang w:val="en-GB" w:eastAsia="ja-JP"/>
        </w:rPr>
      </w:pPr>
      <w:r w:rsidRPr="00F3093B">
        <w:rPr>
          <w:lang w:val="en-GB" w:eastAsia="ja-JP"/>
        </w:rPr>
        <w:t>Prettier</w:t>
      </w:r>
    </w:p>
    <w:p w14:paraId="64E6A912" w14:textId="77777777" w:rsidR="00BA7F0D" w:rsidRDefault="00F3093B" w:rsidP="00BA7F0D">
      <w:pPr>
        <w:pStyle w:val="KALBodyBulletL1"/>
        <w:numPr>
          <w:ilvl w:val="1"/>
          <w:numId w:val="5"/>
        </w:numPr>
        <w:rPr>
          <w:lang w:val="en-GB" w:eastAsia="ja-JP"/>
        </w:rPr>
      </w:pPr>
      <w:proofErr w:type="spellStart"/>
      <w:r w:rsidRPr="00F3093B">
        <w:rPr>
          <w:lang w:val="en-GB" w:eastAsia="ja-JP"/>
        </w:rPr>
        <w:t>Markdownlint</w:t>
      </w:r>
      <w:proofErr w:type="spellEnd"/>
    </w:p>
    <w:p w14:paraId="4C2EA034" w14:textId="31CE19A6" w:rsidR="00F3093B" w:rsidRPr="00F3093B" w:rsidRDefault="00F3093B" w:rsidP="00BA7F0D">
      <w:pPr>
        <w:pStyle w:val="KALBodyBulletL1"/>
        <w:numPr>
          <w:ilvl w:val="1"/>
          <w:numId w:val="5"/>
        </w:numPr>
        <w:rPr>
          <w:lang w:val="en-GB" w:eastAsia="ja-JP"/>
        </w:rPr>
      </w:pPr>
      <w:r w:rsidRPr="00F3093B">
        <w:rPr>
          <w:lang w:val="en-GB" w:eastAsia="ja-JP"/>
        </w:rPr>
        <w:t>YAML by RedHat (require</w:t>
      </w:r>
      <w:r w:rsidR="00BA7F0D">
        <w:rPr>
          <w:lang w:val="en-GB" w:eastAsia="ja-JP"/>
        </w:rPr>
        <w:t>s</w:t>
      </w:r>
      <w:r w:rsidRPr="00F3093B">
        <w:rPr>
          <w:lang w:val="en-GB" w:eastAsia="ja-JP"/>
        </w:rPr>
        <w:t xml:space="preserve"> Java)</w:t>
      </w:r>
    </w:p>
    <w:p w14:paraId="74764E0F" w14:textId="2FADE5DC" w:rsidR="00B846C9" w:rsidRDefault="00F3093B" w:rsidP="00F3093B">
      <w:pPr>
        <w:pStyle w:val="KALBodyBulletL1"/>
        <w:rPr>
          <w:lang w:val="en-GB" w:eastAsia="ja-JP"/>
        </w:rPr>
      </w:pPr>
      <w:r w:rsidRPr="00F3093B">
        <w:rPr>
          <w:lang w:val="en-GB" w:eastAsia="ja-JP"/>
        </w:rPr>
        <w:t>Hyperlink</w:t>
      </w:r>
      <w:r w:rsidR="00B846C9">
        <w:rPr>
          <w:lang w:val="en-GB" w:eastAsia="ja-JP"/>
        </w:rPr>
        <w:t>s should be used</w:t>
      </w:r>
      <w:r w:rsidRPr="00F3093B">
        <w:rPr>
          <w:lang w:val="en-GB" w:eastAsia="ja-JP"/>
        </w:rPr>
        <w:t xml:space="preserve"> </w:t>
      </w:r>
      <w:r w:rsidR="00B846C9">
        <w:rPr>
          <w:lang w:val="en-GB" w:eastAsia="ja-JP"/>
        </w:rPr>
        <w:t>to represent</w:t>
      </w:r>
      <w:r w:rsidRPr="00F3093B">
        <w:rPr>
          <w:lang w:val="en-GB" w:eastAsia="ja-JP"/>
        </w:rPr>
        <w:t xml:space="preserve"> reference</w:t>
      </w:r>
      <w:r w:rsidR="00B846C9">
        <w:rPr>
          <w:lang w:val="en-GB" w:eastAsia="ja-JP"/>
        </w:rPr>
        <w:t>s</w:t>
      </w:r>
      <w:r w:rsidRPr="00F3093B">
        <w:rPr>
          <w:lang w:val="en-GB" w:eastAsia="ja-JP"/>
        </w:rPr>
        <w:t xml:space="preserve"> to properties</w:t>
      </w:r>
      <w:r w:rsidR="00B846C9">
        <w:rPr>
          <w:lang w:val="en-GB" w:eastAsia="ja-JP"/>
        </w:rPr>
        <w:t xml:space="preserve"> </w:t>
      </w:r>
      <w:r w:rsidR="00B846C9" w:rsidRPr="00F3093B">
        <w:rPr>
          <w:lang w:val="en-GB" w:eastAsia="ja-JP"/>
        </w:rPr>
        <w:t>in text</w:t>
      </w:r>
      <w:r w:rsidR="00B846C9">
        <w:rPr>
          <w:lang w:val="en-GB" w:eastAsia="ja-JP"/>
        </w:rPr>
        <w:t>.</w:t>
      </w:r>
    </w:p>
    <w:p w14:paraId="162C4973" w14:textId="77777777" w:rsidR="00B846C9" w:rsidRDefault="00B846C9" w:rsidP="00F3093B">
      <w:pPr>
        <w:pStyle w:val="KALBodyBulletL1"/>
        <w:rPr>
          <w:lang w:val="en-GB" w:eastAsia="ja-JP"/>
        </w:rPr>
      </w:pPr>
      <w:r>
        <w:rPr>
          <w:lang w:val="en-GB" w:eastAsia="ja-JP"/>
        </w:rPr>
        <w:t>I</w:t>
      </w:r>
      <w:r w:rsidRPr="00F3093B">
        <w:rPr>
          <w:lang w:val="en-GB" w:eastAsia="ja-JP"/>
        </w:rPr>
        <w:t>talic</w:t>
      </w:r>
      <w:r>
        <w:rPr>
          <w:lang w:val="en-GB" w:eastAsia="ja-JP"/>
        </w:rPr>
        <w:t>s should be used</w:t>
      </w:r>
      <w:r w:rsidRPr="00F3093B">
        <w:rPr>
          <w:lang w:val="en-GB" w:eastAsia="ja-JP"/>
        </w:rPr>
        <w:t xml:space="preserve"> </w:t>
      </w:r>
      <w:r>
        <w:rPr>
          <w:lang w:val="en-GB" w:eastAsia="ja-JP"/>
        </w:rPr>
        <w:t>to represent</w:t>
      </w:r>
      <w:r w:rsidRPr="00F3093B">
        <w:rPr>
          <w:lang w:val="en-GB" w:eastAsia="ja-JP"/>
        </w:rPr>
        <w:t xml:space="preserve"> </w:t>
      </w:r>
      <w:r>
        <w:rPr>
          <w:lang w:val="en-GB" w:eastAsia="ja-JP"/>
        </w:rPr>
        <w:t>p</w:t>
      </w:r>
      <w:r w:rsidR="00F3093B" w:rsidRPr="00F3093B">
        <w:rPr>
          <w:lang w:val="en-GB" w:eastAsia="ja-JP"/>
        </w:rPr>
        <w:t>roperties</w:t>
      </w:r>
      <w:r>
        <w:rPr>
          <w:lang w:val="en-GB" w:eastAsia="ja-JP"/>
        </w:rPr>
        <w:t>.</w:t>
      </w:r>
    </w:p>
    <w:p w14:paraId="33C4BC90" w14:textId="5DE07FA2" w:rsidR="00F3093B" w:rsidRPr="00F3093B" w:rsidRDefault="00B846C9" w:rsidP="00F3093B">
      <w:pPr>
        <w:pStyle w:val="KALBodyBulletL1"/>
        <w:rPr>
          <w:lang w:val="en-GB" w:eastAsia="ja-JP"/>
        </w:rPr>
      </w:pPr>
      <w:r>
        <w:rPr>
          <w:lang w:val="en-GB" w:eastAsia="ja-JP"/>
        </w:rPr>
        <w:t>C</w:t>
      </w:r>
      <w:r w:rsidR="00F3093B" w:rsidRPr="00F3093B">
        <w:rPr>
          <w:lang w:val="en-GB" w:eastAsia="ja-JP"/>
        </w:rPr>
        <w:t>ode style</w:t>
      </w:r>
      <w:r>
        <w:rPr>
          <w:lang w:val="en-GB" w:eastAsia="ja-JP"/>
        </w:rPr>
        <w:t xml:space="preserve"> should be used</w:t>
      </w:r>
      <w:r w:rsidRPr="00F3093B">
        <w:rPr>
          <w:lang w:val="en-GB" w:eastAsia="ja-JP"/>
        </w:rPr>
        <w:t xml:space="preserve"> </w:t>
      </w:r>
      <w:r>
        <w:rPr>
          <w:lang w:val="en-GB" w:eastAsia="ja-JP"/>
        </w:rPr>
        <w:t>to represent enumerators.</w:t>
      </w:r>
    </w:p>
    <w:p w14:paraId="009D0736" w14:textId="00B27DE3" w:rsidR="005268E5" w:rsidRDefault="005268E5" w:rsidP="00E629F7">
      <w:pPr>
        <w:pStyle w:val="KALBody"/>
      </w:pPr>
      <w:r>
        <w:br w:type="page"/>
      </w:r>
    </w:p>
    <w:p w14:paraId="53DE6E05" w14:textId="10A70338" w:rsidR="00A90D56" w:rsidRDefault="00A90D56" w:rsidP="00A90D56">
      <w:pPr>
        <w:pStyle w:val="Heading1"/>
      </w:pPr>
      <w:bookmarkStart w:id="10" w:name="_Toc67562735"/>
      <w:r>
        <w:lastRenderedPageBreak/>
        <w:t>Generating the content</w:t>
      </w:r>
      <w:bookmarkEnd w:id="10"/>
    </w:p>
    <w:p w14:paraId="70D1E5F7" w14:textId="1DB3E780" w:rsidR="0074547E" w:rsidRDefault="008E760A" w:rsidP="00A90D56">
      <w:pPr>
        <w:pStyle w:val="Heading2"/>
      </w:pPr>
      <w:bookmarkStart w:id="11" w:name="_Toc67562736"/>
      <w:r>
        <w:t>Setting up the environment</w:t>
      </w:r>
      <w:bookmarkEnd w:id="11"/>
    </w:p>
    <w:p w14:paraId="0B6471F1" w14:textId="0AA35D77" w:rsidR="008E760A" w:rsidRDefault="008E760A" w:rsidP="00E629F7">
      <w:pPr>
        <w:pStyle w:val="KALBody"/>
      </w:pPr>
      <w:r>
        <w:t>Complete the following steps to prepare the environment:</w:t>
      </w:r>
    </w:p>
    <w:p w14:paraId="04B56001" w14:textId="5ADB8319" w:rsidR="0074547E" w:rsidRDefault="008E760A" w:rsidP="008E760A">
      <w:pPr>
        <w:pStyle w:val="KALBodyBulletL1"/>
      </w:pPr>
      <w:r>
        <w:t>Install VS Code.</w:t>
      </w:r>
    </w:p>
    <w:p w14:paraId="64E69A50" w14:textId="04CD32BB" w:rsidR="008E760A" w:rsidRDefault="008E760A" w:rsidP="008E760A">
      <w:pPr>
        <w:pStyle w:val="KALBodyBulletL1"/>
      </w:pPr>
      <w:r>
        <w:t>Follow the XFS4IoT VS Code extension installation instructions.</w:t>
      </w:r>
    </w:p>
    <w:p w14:paraId="4F1FDBD7" w14:textId="0679BEC5" w:rsidR="008E760A" w:rsidRDefault="008E760A" w:rsidP="008E760A">
      <w:pPr>
        <w:pStyle w:val="KALBodyBulletL1"/>
      </w:pPr>
      <w:r>
        <w:t xml:space="preserve">Install </w:t>
      </w:r>
      <w:proofErr w:type="spellStart"/>
      <w:r>
        <w:t>pandoc</w:t>
      </w:r>
      <w:proofErr w:type="spellEnd"/>
      <w:r>
        <w:t>.</w:t>
      </w:r>
    </w:p>
    <w:p w14:paraId="3DA4BA9A" w14:textId="1A654536" w:rsidR="008E760A" w:rsidRDefault="008E760A" w:rsidP="008E760A">
      <w:pPr>
        <w:pStyle w:val="KALBodyBulletL1"/>
      </w:pPr>
      <w:r>
        <w:t>Copy the latest XFS4IoT specifications to the VM, either by using Git on the VM or by downloading the zip file from the XFS4IoT specifications GitHub webpage.</w:t>
      </w:r>
    </w:p>
    <w:p w14:paraId="02AE5B8E" w14:textId="1B3ADCA7" w:rsidR="0074547E" w:rsidRDefault="008E760A" w:rsidP="00A90D56">
      <w:pPr>
        <w:pStyle w:val="Heading2"/>
      </w:pPr>
      <w:bookmarkStart w:id="12" w:name="_Toc67562737"/>
      <w:r>
        <w:t>Generating documents</w:t>
      </w:r>
      <w:bookmarkEnd w:id="12"/>
    </w:p>
    <w:p w14:paraId="3ECD1013" w14:textId="537C7A7C" w:rsidR="0074547E" w:rsidRDefault="008E760A" w:rsidP="00E629F7">
      <w:pPr>
        <w:pStyle w:val="KALBody"/>
      </w:pPr>
      <w:r>
        <w:t>Document generation is done with the VS Code extension Generate Documents command. See the extension readme for more information.</w:t>
      </w:r>
    </w:p>
    <w:p w14:paraId="4C2CEEB3" w14:textId="3DEE74D4" w:rsidR="005268E5" w:rsidRDefault="005268E5" w:rsidP="00E629F7">
      <w:pPr>
        <w:pStyle w:val="KALBody"/>
      </w:pPr>
      <w:r>
        <w:br w:type="page"/>
      </w:r>
    </w:p>
    <w:p w14:paraId="3DFC5199" w14:textId="20A54B57" w:rsidR="008E760A" w:rsidRDefault="00A90D56" w:rsidP="00A90D56">
      <w:pPr>
        <w:pStyle w:val="Heading1"/>
      </w:pPr>
      <w:bookmarkStart w:id="13" w:name="_Toc67562738"/>
      <w:r>
        <w:lastRenderedPageBreak/>
        <w:t>Preparing files for publication</w:t>
      </w:r>
      <w:bookmarkEnd w:id="13"/>
    </w:p>
    <w:p w14:paraId="219A581C" w14:textId="33419459" w:rsidR="008E760A" w:rsidRDefault="00A90D56" w:rsidP="00A90D56">
      <w:pPr>
        <w:pStyle w:val="Heading2"/>
      </w:pPr>
      <w:bookmarkStart w:id="14" w:name="_Toc67562739"/>
      <w:r>
        <w:t>HTML pages</w:t>
      </w:r>
      <w:bookmarkEnd w:id="14"/>
    </w:p>
    <w:p w14:paraId="72BB0213" w14:textId="63F43A86" w:rsidR="00A90D56" w:rsidRDefault="00A90D56" w:rsidP="005268E5">
      <w:pPr>
        <w:pStyle w:val="KALBody"/>
      </w:pPr>
      <w:r>
        <w:t xml:space="preserve">The document generation command produces the index.html file in the location </w:t>
      </w:r>
      <w:r w:rsidR="005268E5">
        <w:t>defined in the extension settings</w:t>
      </w:r>
      <w:r>
        <w:t>.</w:t>
      </w:r>
    </w:p>
    <w:p w14:paraId="29A9CC2F" w14:textId="74477E7C" w:rsidR="00A90D56" w:rsidRDefault="00A90D56" w:rsidP="00A90D56">
      <w:pPr>
        <w:pStyle w:val="Heading2"/>
      </w:pPr>
      <w:bookmarkStart w:id="15" w:name="_Toc67562740"/>
      <w:r>
        <w:t xml:space="preserve">Converting </w:t>
      </w:r>
      <w:r w:rsidR="005268E5">
        <w:t>HTML</w:t>
      </w:r>
      <w:r>
        <w:t xml:space="preserve"> to </w:t>
      </w:r>
      <w:r w:rsidR="005268E5">
        <w:t>DOCX</w:t>
      </w:r>
      <w:bookmarkEnd w:id="15"/>
    </w:p>
    <w:p w14:paraId="2540B7F9" w14:textId="3ED34AF8" w:rsidR="00A90D56" w:rsidRDefault="00A16493" w:rsidP="00E629F7">
      <w:pPr>
        <w:pStyle w:val="KALBody"/>
      </w:pPr>
      <w:r>
        <w:t xml:space="preserve">Conversion uses the </w:t>
      </w:r>
      <w:r w:rsidR="005268E5">
        <w:t>index</w:t>
      </w:r>
      <w:r>
        <w:t>.html file</w:t>
      </w:r>
      <w:r w:rsidR="00446BAF">
        <w:t xml:space="preserve"> and a reference Word document. Both must be placed in the same folder.</w:t>
      </w:r>
    </w:p>
    <w:p w14:paraId="15E81D52" w14:textId="1E5B1168" w:rsidR="00A16493" w:rsidRDefault="00A16493" w:rsidP="00E629F7">
      <w:pPr>
        <w:pStyle w:val="KALBody"/>
      </w:pPr>
      <w:r>
        <w:t xml:space="preserve">To convert the </w:t>
      </w:r>
      <w:r w:rsidR="00446BAF" w:rsidRPr="00446BAF">
        <w:t>HTML to DOCX</w:t>
      </w:r>
      <w:r>
        <w:t>:</w:t>
      </w:r>
    </w:p>
    <w:p w14:paraId="1E719229" w14:textId="1CED9AC8" w:rsidR="00A16493" w:rsidRDefault="00A16493" w:rsidP="00A16493">
      <w:pPr>
        <w:pStyle w:val="KALBodyNumList"/>
      </w:pPr>
      <w:r>
        <w:t>Open the command prompt in Administrator mode.</w:t>
      </w:r>
    </w:p>
    <w:p w14:paraId="6257B44F" w14:textId="3EA7D1D0" w:rsidR="00A16493" w:rsidRDefault="00A16493" w:rsidP="00A16493">
      <w:pPr>
        <w:pStyle w:val="KALBodyNumList"/>
      </w:pPr>
      <w:r>
        <w:t>Navigate to the directory</w:t>
      </w:r>
      <w:r w:rsidR="003F31E9">
        <w:t xml:space="preserve"> where the </w:t>
      </w:r>
      <w:r w:rsidR="009F7F87">
        <w:t>index</w:t>
      </w:r>
      <w:r w:rsidR="003F31E9">
        <w:t>.html</w:t>
      </w:r>
      <w:r w:rsidR="00446BAF">
        <w:t xml:space="preserve"> and reference</w:t>
      </w:r>
      <w:r w:rsidR="003F31E9">
        <w:t xml:space="preserve"> file</w:t>
      </w:r>
      <w:r w:rsidR="00446BAF">
        <w:t>s</w:t>
      </w:r>
      <w:r w:rsidR="003F31E9">
        <w:t xml:space="preserve"> </w:t>
      </w:r>
      <w:r w:rsidR="00446BAF">
        <w:t>are</w:t>
      </w:r>
      <w:r w:rsidR="003F31E9">
        <w:t xml:space="preserve"> saved</w:t>
      </w:r>
      <w:r>
        <w:t xml:space="preserve"> with the cd command</w:t>
      </w:r>
      <w:r w:rsidR="009F7F87">
        <w:t xml:space="preserve"> (or fully qualify the following command with the file path)</w:t>
      </w:r>
      <w:r>
        <w:t>.</w:t>
      </w:r>
    </w:p>
    <w:p w14:paraId="72CEF7BF" w14:textId="77777777" w:rsidR="00A16493" w:rsidRDefault="00A16493" w:rsidP="00A16493">
      <w:pPr>
        <w:pStyle w:val="KALBodyNumList"/>
      </w:pPr>
      <w:r>
        <w:t>Enter the following:</w:t>
      </w:r>
    </w:p>
    <w:p w14:paraId="585BE8B0" w14:textId="77777777" w:rsidR="009F7F87" w:rsidRPr="009F7F87" w:rsidRDefault="009F7F87" w:rsidP="009F7F87">
      <w:pPr>
        <w:pStyle w:val="KALBodyCode"/>
      </w:pPr>
      <w:proofErr w:type="spellStart"/>
      <w:r w:rsidRPr="009F7F87">
        <w:t>pandoc</w:t>
      </w:r>
      <w:proofErr w:type="spellEnd"/>
      <w:r w:rsidRPr="009F7F87">
        <w:t xml:space="preserve"> index.html -s -o new_chapters_preview.docx --reference-doc=reference.docx </w:t>
      </w:r>
    </w:p>
    <w:p w14:paraId="426A765C" w14:textId="38C5F11C" w:rsidR="003F31E9" w:rsidRDefault="003F31E9" w:rsidP="003F31E9">
      <w:pPr>
        <w:pStyle w:val="KALBodyNumList"/>
      </w:pPr>
      <w:r>
        <w:t xml:space="preserve">The </w:t>
      </w:r>
      <w:r w:rsidR="009F7F87">
        <w:t xml:space="preserve">Word </w:t>
      </w:r>
      <w:r w:rsidR="00446BAF">
        <w:t>document</w:t>
      </w:r>
      <w:r>
        <w:t xml:space="preserve"> appears in the working directory.</w:t>
      </w:r>
    </w:p>
    <w:p w14:paraId="1CBF860E" w14:textId="1CC134D3" w:rsidR="00446BAF" w:rsidRDefault="00446BAF" w:rsidP="00446BAF">
      <w:pPr>
        <w:pStyle w:val="Heading2"/>
      </w:pPr>
      <w:bookmarkStart w:id="16" w:name="_Toc67562741"/>
      <w:r>
        <w:t>Converting DOCX to PDF</w:t>
      </w:r>
      <w:bookmarkEnd w:id="16"/>
    </w:p>
    <w:p w14:paraId="3B143FB8" w14:textId="37FB5B20" w:rsidR="00446BAF" w:rsidRDefault="00446BAF" w:rsidP="00446BAF">
      <w:pPr>
        <w:pStyle w:val="KALBody"/>
      </w:pPr>
      <w:r>
        <w:t xml:space="preserve">The Adobe Acrobat </w:t>
      </w:r>
      <w:proofErr w:type="spellStart"/>
      <w:r>
        <w:t>PDFMaker</w:t>
      </w:r>
      <w:proofErr w:type="spellEnd"/>
      <w:r>
        <w:t xml:space="preserve"> extension for Microsoft Word allows you to tweak the output PDF for size and quality as required.</w:t>
      </w:r>
    </w:p>
    <w:p w14:paraId="4C914881" w14:textId="520B22DA" w:rsidR="00446BAF" w:rsidRDefault="00446BAF" w:rsidP="00446BAF">
      <w:pPr>
        <w:pStyle w:val="KALBody"/>
      </w:pPr>
      <w:r>
        <w:t>To convert DOCX to PDF:</w:t>
      </w:r>
    </w:p>
    <w:p w14:paraId="1044EA5A" w14:textId="0A7348A6" w:rsidR="00446BAF" w:rsidRDefault="00446BAF" w:rsidP="00446BAF">
      <w:pPr>
        <w:pStyle w:val="KALBodyNumList"/>
        <w:numPr>
          <w:ilvl w:val="0"/>
          <w:numId w:val="35"/>
        </w:numPr>
      </w:pPr>
      <w:r>
        <w:t>Copy the Word document to a machine with Microsoft Word with the Adobe Acrobat PDF extension installed.</w:t>
      </w:r>
    </w:p>
    <w:p w14:paraId="0004D426" w14:textId="6AD7D648" w:rsidR="00446BAF" w:rsidRDefault="00446BAF" w:rsidP="00446BAF">
      <w:pPr>
        <w:pStyle w:val="KALBodyNumList"/>
        <w:numPr>
          <w:ilvl w:val="0"/>
          <w:numId w:val="35"/>
        </w:numPr>
      </w:pPr>
      <w:r>
        <w:t>Open the document in Word.</w:t>
      </w:r>
    </w:p>
    <w:p w14:paraId="75447D44" w14:textId="725A395A" w:rsidR="00446BAF" w:rsidRDefault="00446BAF" w:rsidP="00446BAF">
      <w:pPr>
        <w:pStyle w:val="KALBodyNumList"/>
        <w:numPr>
          <w:ilvl w:val="0"/>
          <w:numId w:val="35"/>
        </w:numPr>
      </w:pPr>
      <w:r>
        <w:t>Select the Acrobat tab from the Office ribbon.</w:t>
      </w:r>
    </w:p>
    <w:p w14:paraId="0A5719ED" w14:textId="243A3774" w:rsidR="00446BAF" w:rsidRDefault="00446BAF" w:rsidP="00446BAF">
      <w:pPr>
        <w:pStyle w:val="KALBodyNumList"/>
        <w:numPr>
          <w:ilvl w:val="0"/>
          <w:numId w:val="35"/>
        </w:numPr>
      </w:pPr>
      <w:r>
        <w:t>Click Preferences &gt; adjust settings as required.</w:t>
      </w:r>
    </w:p>
    <w:p w14:paraId="68F3ECBF" w14:textId="77777777" w:rsidR="00B87A00" w:rsidRDefault="00446BAF" w:rsidP="00446BAF">
      <w:pPr>
        <w:pStyle w:val="KALBodyNumList"/>
        <w:numPr>
          <w:ilvl w:val="0"/>
          <w:numId w:val="35"/>
        </w:numPr>
      </w:pPr>
      <w:r>
        <w:t>Click Create PDF.</w:t>
      </w:r>
    </w:p>
    <w:p w14:paraId="5F76DEA0" w14:textId="77777777" w:rsidR="00B87A00" w:rsidRDefault="00B87A00" w:rsidP="00446BAF">
      <w:pPr>
        <w:pStyle w:val="KALBodyNumList"/>
        <w:numPr>
          <w:ilvl w:val="0"/>
          <w:numId w:val="35"/>
        </w:numPr>
      </w:pPr>
      <w:r>
        <w:t>Choose the file name and save location.</w:t>
      </w:r>
    </w:p>
    <w:p w14:paraId="686E2C6A" w14:textId="02E0DF7C" w:rsidR="00446BAF" w:rsidRDefault="00B87A00" w:rsidP="00446BAF">
      <w:pPr>
        <w:pStyle w:val="KALBodyNumList"/>
        <w:numPr>
          <w:ilvl w:val="0"/>
          <w:numId w:val="35"/>
        </w:numPr>
      </w:pPr>
      <w:r>
        <w:t>The document is processed and converted.</w:t>
      </w:r>
      <w:r w:rsidR="00446BAF">
        <w:br/>
        <w:t>This process may take some time, as the documents are large files.</w:t>
      </w:r>
    </w:p>
    <w:p w14:paraId="16C97E3B" w14:textId="34955B51" w:rsidR="003F31E9" w:rsidRDefault="003F31E9" w:rsidP="00E629F7">
      <w:pPr>
        <w:pStyle w:val="KALBody"/>
      </w:pPr>
      <w:r>
        <w:br w:type="page"/>
      </w:r>
    </w:p>
    <w:p w14:paraId="7AB0D5E9" w14:textId="0AA8EA87" w:rsidR="00A90D56" w:rsidRDefault="003F31E9" w:rsidP="003F31E9">
      <w:pPr>
        <w:pStyle w:val="Heading1"/>
      </w:pPr>
      <w:bookmarkStart w:id="17" w:name="_Toc67562742"/>
      <w:r>
        <w:lastRenderedPageBreak/>
        <w:t>Publishing the documents</w:t>
      </w:r>
      <w:bookmarkEnd w:id="17"/>
    </w:p>
    <w:p w14:paraId="3C5ABB59" w14:textId="07508B9D" w:rsidR="00A90D56" w:rsidRDefault="003F31E9" w:rsidP="00E629F7">
      <w:pPr>
        <w:pStyle w:val="KALBody"/>
      </w:pPr>
      <w:r>
        <w:t>To publish the documents:</w:t>
      </w:r>
    </w:p>
    <w:p w14:paraId="3808B28B" w14:textId="0C85BF75" w:rsidR="003F31E9" w:rsidRDefault="003F31E9" w:rsidP="003F31E9">
      <w:pPr>
        <w:pStyle w:val="KALBodyNumList"/>
        <w:numPr>
          <w:ilvl w:val="0"/>
          <w:numId w:val="33"/>
        </w:numPr>
      </w:pPr>
      <w:r>
        <w:t>Upload the documents to the correct folder in the</w:t>
      </w:r>
      <w:r w:rsidR="00797F83">
        <w:t xml:space="preserve"> </w:t>
      </w:r>
      <w:proofErr w:type="spellStart"/>
      <w:r w:rsidR="00797F83">
        <w:t>gh</w:t>
      </w:r>
      <w:proofErr w:type="spellEnd"/>
      <w:r w:rsidR="00797F83">
        <w:t xml:space="preserve">-pages branch of the </w:t>
      </w:r>
      <w:r>
        <w:t>Specifications-Preview.github.io repository.</w:t>
      </w:r>
    </w:p>
    <w:p w14:paraId="3BC26CE9" w14:textId="3891EB7F" w:rsidR="00797F83" w:rsidRDefault="00797F83" w:rsidP="00797F83">
      <w:pPr>
        <w:pStyle w:val="KALBodyNumList"/>
        <w:numPr>
          <w:ilvl w:val="1"/>
          <w:numId w:val="33"/>
        </w:numPr>
      </w:pPr>
      <w:r>
        <w:t>Upload the HTML file to the pages folder.</w:t>
      </w:r>
    </w:p>
    <w:p w14:paraId="0976A623" w14:textId="4C93A557" w:rsidR="00797F83" w:rsidRDefault="00797F83" w:rsidP="00797F83">
      <w:pPr>
        <w:pStyle w:val="KALBodyNumList"/>
        <w:numPr>
          <w:ilvl w:val="1"/>
          <w:numId w:val="33"/>
        </w:numPr>
      </w:pPr>
      <w:r>
        <w:t xml:space="preserve">Upload the </w:t>
      </w:r>
      <w:r w:rsidR="00F5204D">
        <w:t xml:space="preserve">DOCX and </w:t>
      </w:r>
      <w:r>
        <w:t>PDF file</w:t>
      </w:r>
      <w:r w:rsidR="00F5204D">
        <w:t>s</w:t>
      </w:r>
      <w:r>
        <w:t xml:space="preserve"> to the assets folder.</w:t>
      </w:r>
    </w:p>
    <w:p w14:paraId="51044745" w14:textId="2BD3481E" w:rsidR="00797F83" w:rsidRDefault="00797F83" w:rsidP="00797F83">
      <w:pPr>
        <w:pStyle w:val="KALBodyNumList"/>
        <w:numPr>
          <w:ilvl w:val="0"/>
          <w:numId w:val="33"/>
        </w:numPr>
      </w:pPr>
      <w:r>
        <w:t>Update the index.md file with the names and relative locations of the files.</w:t>
      </w:r>
    </w:p>
    <w:p w14:paraId="63826576" w14:textId="3B869E00" w:rsidR="00797F83" w:rsidRDefault="00797F83" w:rsidP="00797F83">
      <w:pPr>
        <w:pStyle w:val="KALBodyNumList"/>
        <w:numPr>
          <w:ilvl w:val="0"/>
          <w:numId w:val="33"/>
        </w:numPr>
      </w:pPr>
      <w:r>
        <w:t xml:space="preserve">Navigate to </w:t>
      </w:r>
      <w:r w:rsidRPr="00797F83">
        <w:t>https://xfs4iot.github.io/Specifications-Preview.github.io/</w:t>
      </w:r>
      <w:r>
        <w:t xml:space="preserve"> to verify your changes. It may take a few moments for your changes to </w:t>
      </w:r>
      <w:proofErr w:type="gramStart"/>
      <w:r>
        <w:t>sync</w:t>
      </w:r>
      <w:proofErr w:type="gramEnd"/>
      <w:r>
        <w:t xml:space="preserve"> up with the server.</w:t>
      </w:r>
    </w:p>
    <w:p w14:paraId="36684323" w14:textId="77777777" w:rsidR="00797F83" w:rsidRDefault="00797F83" w:rsidP="00797F83">
      <w:pPr>
        <w:pStyle w:val="KALBodyNumList"/>
        <w:numPr>
          <w:ilvl w:val="0"/>
          <w:numId w:val="0"/>
        </w:numPr>
        <w:ind w:left="1843" w:hanging="425"/>
      </w:pPr>
    </w:p>
    <w:p w14:paraId="78086E9D" w14:textId="2934B500" w:rsidR="0012122F" w:rsidRDefault="0012122F" w:rsidP="00E629F7">
      <w:pPr>
        <w:pStyle w:val="KALBody"/>
      </w:pPr>
    </w:p>
    <w:p w14:paraId="14F7AE78" w14:textId="2C431A3E" w:rsidR="00125F44" w:rsidRPr="00654119" w:rsidRDefault="00125F44" w:rsidP="00837606">
      <w:pPr>
        <w:pStyle w:val="Heading1"/>
        <w:numPr>
          <w:ilvl w:val="0"/>
          <w:numId w:val="0"/>
        </w:numPr>
        <w:sectPr w:rsidR="00125F44" w:rsidRPr="00654119" w:rsidSect="00193080">
          <w:headerReference w:type="even" r:id="rId20"/>
          <w:headerReference w:type="default" r:id="rId21"/>
          <w:footerReference w:type="even" r:id="rId22"/>
          <w:footerReference w:type="default" r:id="rId23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7CECEE22" w14:textId="77777777" w:rsidR="00125F44" w:rsidRPr="00654119" w:rsidRDefault="00125F44" w:rsidP="00E629F7">
      <w:pPr>
        <w:pStyle w:val="KALHeadingIntro"/>
      </w:pPr>
      <w:bookmarkStart w:id="18" w:name="_Toc67562743"/>
      <w:r w:rsidRPr="00654119">
        <w:lastRenderedPageBreak/>
        <w:t>Support</w:t>
      </w:r>
      <w:bookmarkEnd w:id="18"/>
    </w:p>
    <w:p w14:paraId="28788590" w14:textId="6BBF4691" w:rsidR="00125F44" w:rsidRPr="00654119" w:rsidRDefault="00125F44" w:rsidP="00E629F7">
      <w:pPr>
        <w:pStyle w:val="KALBody"/>
      </w:pPr>
      <w:r w:rsidRPr="00654119">
        <w:t>KAL provides training, technical support, and professional services relating to all aspects of product development. Please contact us, using the contact information</w:t>
      </w:r>
      <w:r w:rsidR="0029570E">
        <w:t xml:space="preserve"> above</w:t>
      </w:r>
      <w:r w:rsidRPr="00654119">
        <w:t>, or contact your allocated support engineer directly.</w:t>
      </w:r>
    </w:p>
    <w:p w14:paraId="32A8BEDA" w14:textId="77777777" w:rsidR="00125F44" w:rsidRDefault="00125F44" w:rsidP="00E629F7">
      <w:pPr>
        <w:pStyle w:val="KALBody"/>
      </w:pPr>
      <w:r w:rsidRPr="00654119">
        <w:t>If problems arise with your software, you may be asked to supply a Trace file.</w:t>
      </w:r>
    </w:p>
    <w:p w14:paraId="5971C5EE" w14:textId="24F81A86" w:rsidR="00766036" w:rsidRDefault="00766036" w:rsidP="00766036">
      <w:pPr>
        <w:pStyle w:val="KALBody"/>
      </w:pPr>
    </w:p>
    <w:p w14:paraId="1FC6FB1C" w14:textId="77777777" w:rsidR="005226AB" w:rsidRDefault="005226AB" w:rsidP="00E629F7">
      <w:pPr>
        <w:pStyle w:val="KALBody"/>
      </w:pPr>
    </w:p>
    <w:p w14:paraId="258F138D" w14:textId="03E67695" w:rsidR="00125495" w:rsidRDefault="00125495" w:rsidP="005C13D5">
      <w:pPr>
        <w:pStyle w:val="KALBody"/>
      </w:pPr>
    </w:p>
    <w:p w14:paraId="3C631E97" w14:textId="77777777" w:rsidR="005226AB" w:rsidRPr="00654119" w:rsidRDefault="005226AB" w:rsidP="00E629F7">
      <w:pPr>
        <w:pStyle w:val="KALBody"/>
        <w:sectPr w:rsidR="005226AB" w:rsidRPr="00654119" w:rsidSect="00193080">
          <w:headerReference w:type="default" r:id="rId24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3090424F" w14:textId="14DE7B56" w:rsidR="00125F44" w:rsidRPr="00021EB7" w:rsidRDefault="00125F44" w:rsidP="004B60F5"/>
    <w:sectPr w:rsidR="00125F44" w:rsidRPr="00021EB7" w:rsidSect="00246500">
      <w:headerReference w:type="even" r:id="rId25"/>
      <w:headerReference w:type="default" r:id="rId26"/>
      <w:footerReference w:type="even" r:id="rId27"/>
      <w:footerReference w:type="default" r:id="rId28"/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5D2B8" w14:textId="77777777" w:rsidR="005B4F8F" w:rsidRDefault="005B4F8F" w:rsidP="00125F44">
      <w:pPr>
        <w:spacing w:after="0" w:line="240" w:lineRule="auto"/>
      </w:pPr>
      <w:r>
        <w:separator/>
      </w:r>
    </w:p>
    <w:p w14:paraId="77B19FFA" w14:textId="77777777" w:rsidR="005B4F8F" w:rsidRDefault="005B4F8F"/>
  </w:endnote>
  <w:endnote w:type="continuationSeparator" w:id="0">
    <w:p w14:paraId="3675DA7B" w14:textId="77777777" w:rsidR="005B4F8F" w:rsidRDefault="005B4F8F" w:rsidP="00125F44">
      <w:pPr>
        <w:spacing w:after="0" w:line="240" w:lineRule="auto"/>
      </w:pPr>
      <w:r>
        <w:continuationSeparator/>
      </w:r>
    </w:p>
    <w:p w14:paraId="624B7786" w14:textId="77777777" w:rsidR="005B4F8F" w:rsidRDefault="005B4F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5A852" w14:textId="4A86E159" w:rsidR="00446BAF" w:rsidRDefault="00446BAF" w:rsidP="00766036">
    <w:pPr>
      <w:pStyle w:val="KALFPFooter"/>
    </w:pPr>
    <w:r w:rsidRPr="00E629F7">
      <w:t>Copyr</w:t>
    </w:r>
    <w:r>
      <w:t xml:space="preserve">ight </w:t>
    </w:r>
    <w:r w:rsidRPr="00E629F7">
      <w:t xml:space="preserve">© </w:t>
    </w:r>
    <w:r>
      <w:fldChar w:fldCharType="begin"/>
    </w:r>
    <w:r>
      <w:instrText xml:space="preserve"> REF yearRef \h </w:instrText>
    </w:r>
    <w:r>
      <w:fldChar w:fldCharType="separate"/>
    </w:r>
    <w:r w:rsidR="00BC6BB4">
      <w:t>2021</w:t>
    </w:r>
    <w:r>
      <w:fldChar w:fldCharType="end"/>
    </w:r>
    <w:r>
      <w:t xml:space="preserve"> KAL</w:t>
    </w:r>
  </w:p>
  <w:p w14:paraId="57A715F9" w14:textId="77777777" w:rsidR="00446BAF" w:rsidRDefault="00446BAF" w:rsidP="00766036">
    <w:pPr>
      <w:pStyle w:val="KALFPFooter"/>
    </w:pPr>
    <w:r>
      <w:t>This document must not be copied or distributed without KAL’s written permission.</w:t>
    </w:r>
  </w:p>
  <w:p w14:paraId="4002D689" w14:textId="77777777" w:rsidR="00446BAF" w:rsidRDefault="00446BAF" w:rsidP="00766036">
    <w:pPr>
      <w:pStyle w:val="KALFooter"/>
    </w:pPr>
    <w:r w:rsidRPr="00E629F7">
      <w:t>Confidential</w:t>
    </w:r>
    <w:r>
      <w:tab/>
    </w:r>
    <w:r>
      <w:tab/>
    </w:r>
    <w:r w:rsidRPr="00E629F7">
      <w:t>Page</w:t>
    </w:r>
    <w:r w:rsidRPr="00553FCE"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6753D" w14:textId="77777777" w:rsidR="00446BAF" w:rsidRPr="00E629F7" w:rsidRDefault="00446BAF" w:rsidP="002F5358">
    <w:pPr>
      <w:pStyle w:val="KALFPFooter"/>
    </w:pPr>
    <w:r>
      <w:rPr>
        <w:lang w:val="en-GB" w:eastAsia="en-GB"/>
      </w:rPr>
      <w:drawing>
        <wp:anchor distT="0" distB="0" distL="114300" distR="114300" simplePos="0" relativeHeight="251662336" behindDoc="0" locked="0" layoutInCell="1" allowOverlap="1" wp14:anchorId="584859F2" wp14:editId="6AAF7C6B">
          <wp:simplePos x="0" y="0"/>
          <wp:positionH relativeFrom="column">
            <wp:posOffset>2015385</wp:posOffset>
          </wp:positionH>
          <wp:positionV relativeFrom="paragraph">
            <wp:posOffset>-1485265</wp:posOffset>
          </wp:positionV>
          <wp:extent cx="1712804" cy="962025"/>
          <wp:effectExtent l="0" t="0" r="1905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kal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804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368CA6A3" w14:textId="5A52731A" w:rsidR="00446BAF" w:rsidRDefault="00446BAF" w:rsidP="00E00EE6">
    <w:pPr>
      <w:pStyle w:val="KALFPFooter"/>
    </w:pPr>
    <w:bookmarkStart w:id="0" w:name="_Hlk31195884"/>
    <w:r w:rsidRPr="00E629F7">
      <w:t>Copyr</w:t>
    </w:r>
    <w:r>
      <w:t xml:space="preserve">ight </w:t>
    </w:r>
    <w:r w:rsidRPr="00E629F7">
      <w:t xml:space="preserve">© </w:t>
    </w:r>
    <w:r>
      <w:fldChar w:fldCharType="begin"/>
    </w:r>
    <w:r>
      <w:instrText xml:space="preserve"> REF yearRef \h </w:instrText>
    </w:r>
    <w:r>
      <w:fldChar w:fldCharType="separate"/>
    </w:r>
    <w:r w:rsidR="00BC6BB4">
      <w:t>2021</w:t>
    </w:r>
    <w:r>
      <w:fldChar w:fldCharType="end"/>
    </w:r>
    <w:r>
      <w:t xml:space="preserve"> KAL</w:t>
    </w:r>
  </w:p>
  <w:bookmarkEnd w:id="0"/>
  <w:p w14:paraId="4CE19042" w14:textId="77777777" w:rsidR="00446BAF" w:rsidRPr="00553FCE" w:rsidRDefault="00446BAF" w:rsidP="005B78F2">
    <w:pPr>
      <w:pStyle w:val="KALFPFooter"/>
    </w:pPr>
    <w:r>
      <w:t>This document must not be copied or distributed without KAL’s written permission.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1C982" w14:textId="3502473D" w:rsidR="00446BAF" w:rsidRDefault="00446BAF" w:rsidP="00890066">
    <w:pPr>
      <w:pStyle w:val="KALFPFooter"/>
    </w:pPr>
    <w:r w:rsidRPr="00E629F7">
      <w:t>Copyr</w:t>
    </w:r>
    <w:r>
      <w:t xml:space="preserve">ight </w:t>
    </w:r>
    <w:r w:rsidRPr="00E629F7">
      <w:t xml:space="preserve">© </w:t>
    </w:r>
    <w:r>
      <w:fldChar w:fldCharType="begin"/>
    </w:r>
    <w:r>
      <w:instrText xml:space="preserve"> REF yearRef \h </w:instrText>
    </w:r>
    <w:r>
      <w:fldChar w:fldCharType="separate"/>
    </w:r>
    <w:r w:rsidR="00BC6BB4">
      <w:t>2021</w:t>
    </w:r>
    <w:r>
      <w:fldChar w:fldCharType="end"/>
    </w:r>
    <w:r>
      <w:t xml:space="preserve"> KAL</w:t>
    </w:r>
  </w:p>
  <w:p w14:paraId="779C80F3" w14:textId="77777777" w:rsidR="00446BAF" w:rsidRDefault="00446BAF" w:rsidP="00F91321">
    <w:pPr>
      <w:pStyle w:val="KALFPFooter"/>
    </w:pPr>
    <w:r>
      <w:t>This document must not be copied or distributed without KAL’s written permission.</w:t>
    </w:r>
  </w:p>
  <w:p w14:paraId="4A0BECE1" w14:textId="7A718C41" w:rsidR="00446BAF" w:rsidRDefault="00446BAF" w:rsidP="00DF222D">
    <w:pPr>
      <w:pStyle w:val="KALFooter"/>
    </w:pPr>
    <w:r w:rsidRPr="00E629F7">
      <w:t>Confidential</w:t>
    </w:r>
    <w:r>
      <w:tab/>
    </w:r>
    <w:r>
      <w:tab/>
    </w:r>
    <w:r w:rsidRPr="00E629F7">
      <w:t>Page</w:t>
    </w:r>
    <w:r w:rsidRPr="00553FCE"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C9F3D" w14:textId="31A3AD0D" w:rsidR="00446BAF" w:rsidRDefault="00446BAF" w:rsidP="00766036">
    <w:pPr>
      <w:pStyle w:val="KALFPFooter"/>
    </w:pPr>
    <w:r w:rsidRPr="00E629F7">
      <w:t>Copyr</w:t>
    </w:r>
    <w:r>
      <w:t xml:space="preserve">ight </w:t>
    </w:r>
    <w:r w:rsidRPr="00E629F7">
      <w:t xml:space="preserve">© </w:t>
    </w:r>
    <w:r>
      <w:fldChar w:fldCharType="begin"/>
    </w:r>
    <w:r>
      <w:instrText xml:space="preserve"> REF yearRef \h </w:instrText>
    </w:r>
    <w:r>
      <w:fldChar w:fldCharType="separate"/>
    </w:r>
    <w:r w:rsidR="00BC6BB4">
      <w:t>2021</w:t>
    </w:r>
    <w:r>
      <w:fldChar w:fldCharType="end"/>
    </w:r>
    <w:r>
      <w:t xml:space="preserve"> KAL</w:t>
    </w:r>
  </w:p>
  <w:p w14:paraId="76E5A6D9" w14:textId="77777777" w:rsidR="00446BAF" w:rsidRDefault="00446BAF" w:rsidP="00766036">
    <w:pPr>
      <w:pStyle w:val="KALFPFooter"/>
    </w:pPr>
    <w:r>
      <w:t>This document must not be copied or distributed without KAL’s written permission.</w:t>
    </w:r>
  </w:p>
  <w:p w14:paraId="633EBBCE" w14:textId="77777777" w:rsidR="00446BAF" w:rsidRDefault="00446BAF" w:rsidP="00766036">
    <w:pPr>
      <w:pStyle w:val="KALFooter"/>
    </w:pPr>
    <w:r w:rsidRPr="00E629F7">
      <w:t>Confidential</w:t>
    </w:r>
    <w:r>
      <w:tab/>
    </w:r>
    <w:r>
      <w:tab/>
    </w:r>
    <w:r w:rsidRPr="00E629F7">
      <w:t>Page</w:t>
    </w:r>
    <w:r w:rsidRPr="00553FCE"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3E2E1" w14:textId="7985EE49" w:rsidR="00446BAF" w:rsidRDefault="00446BAF" w:rsidP="00890066">
    <w:pPr>
      <w:pStyle w:val="KALFPFooter"/>
    </w:pPr>
    <w:r w:rsidRPr="00E629F7">
      <w:t>Copyr</w:t>
    </w:r>
    <w:r>
      <w:t xml:space="preserve">ight </w:t>
    </w:r>
    <w:r w:rsidRPr="00E629F7">
      <w:t xml:space="preserve">© </w:t>
    </w:r>
    <w:r>
      <w:fldChar w:fldCharType="begin"/>
    </w:r>
    <w:r>
      <w:instrText xml:space="preserve"> REF yearRef \h </w:instrText>
    </w:r>
    <w:r>
      <w:fldChar w:fldCharType="separate"/>
    </w:r>
    <w:r w:rsidR="00BC6BB4">
      <w:t>2021</w:t>
    </w:r>
    <w:r>
      <w:fldChar w:fldCharType="end"/>
    </w:r>
    <w:r>
      <w:t xml:space="preserve"> KAL</w:t>
    </w:r>
  </w:p>
  <w:p w14:paraId="7A53C307" w14:textId="77777777" w:rsidR="00446BAF" w:rsidRDefault="00446BAF" w:rsidP="00F91321">
    <w:pPr>
      <w:pStyle w:val="KALFPFooter"/>
    </w:pPr>
    <w:r>
      <w:t>This document must not be copied or distributed without KAL’s written permission.</w:t>
    </w:r>
  </w:p>
  <w:p w14:paraId="7A6DD5F5" w14:textId="51CAD195" w:rsidR="00446BAF" w:rsidRDefault="00446BAF" w:rsidP="00DF222D">
    <w:pPr>
      <w:pStyle w:val="KALFooter"/>
    </w:pPr>
    <w:r w:rsidRPr="00703163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ab/>
    </w:r>
    <w:r>
      <w:tab/>
    </w:r>
    <w:r w:rsidRPr="00703163">
      <w:t>Confidential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824E6" w14:textId="07157C98" w:rsidR="00446BAF" w:rsidRDefault="00446BAF" w:rsidP="00890066">
    <w:pPr>
      <w:pStyle w:val="KALFPFooter"/>
    </w:pPr>
    <w:r w:rsidRPr="00E629F7">
      <w:t>Copyr</w:t>
    </w:r>
    <w:r>
      <w:t xml:space="preserve">ight </w:t>
    </w:r>
    <w:r w:rsidRPr="00E629F7">
      <w:t xml:space="preserve">© </w:t>
    </w:r>
    <w:r>
      <w:fldChar w:fldCharType="begin"/>
    </w:r>
    <w:r>
      <w:instrText xml:space="preserve"> REF yearRef \h </w:instrText>
    </w:r>
    <w:r>
      <w:fldChar w:fldCharType="separate"/>
    </w:r>
    <w:r w:rsidR="00BC6BB4">
      <w:t>2021</w:t>
    </w:r>
    <w:r>
      <w:fldChar w:fldCharType="end"/>
    </w:r>
    <w:r>
      <w:t xml:space="preserve"> KAL</w:t>
    </w:r>
  </w:p>
  <w:p w14:paraId="4E1C8AC8" w14:textId="77777777" w:rsidR="00446BAF" w:rsidRDefault="00446BAF" w:rsidP="00F91321">
    <w:pPr>
      <w:pStyle w:val="KALFPFooter"/>
    </w:pPr>
    <w:r>
      <w:t>This document must not be copied or distributed without KAL’s written permission.</w:t>
    </w:r>
  </w:p>
  <w:p w14:paraId="380504FB" w14:textId="44A103C3" w:rsidR="00446BAF" w:rsidRDefault="00446BAF" w:rsidP="00DF222D">
    <w:pPr>
      <w:pStyle w:val="KALFooter"/>
    </w:pPr>
    <w:r>
      <w:t>Confidential</w:t>
    </w:r>
    <w:r>
      <w:tab/>
    </w:r>
    <w:r>
      <w:tab/>
    </w:r>
    <w:r w:rsidRPr="00703163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999B5" w14:textId="49B0860C" w:rsidR="00446BAF" w:rsidRPr="007519F3" w:rsidRDefault="00446BAF" w:rsidP="007519F3">
    <w:pPr>
      <w:spacing w:after="0" w:line="240" w:lineRule="auto"/>
      <w:jc w:val="center"/>
      <w:rPr>
        <w:rFonts w:ascii="Arial" w:hAnsi="Arial" w:cs="Arial"/>
        <w:color w:val="0788F3"/>
        <w:sz w:val="22"/>
      </w:rPr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14134B0F" wp14:editId="7F38A1C3">
          <wp:simplePos x="0" y="0"/>
          <wp:positionH relativeFrom="column">
            <wp:posOffset>1809750</wp:posOffset>
          </wp:positionH>
          <wp:positionV relativeFrom="paragraph">
            <wp:posOffset>-733425</wp:posOffset>
          </wp:positionV>
          <wp:extent cx="1712804" cy="962025"/>
          <wp:effectExtent l="0" t="0" r="1905" b="0"/>
          <wp:wrapNone/>
          <wp:docPr id="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kal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804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1E9A6" w14:textId="77777777" w:rsidR="00446BAF" w:rsidRPr="00E629F7" w:rsidRDefault="00446BAF" w:rsidP="001B2CAF">
    <w:pPr>
      <w:pStyle w:val="KALFPFooter"/>
    </w:pPr>
    <w:r>
      <w:rPr>
        <w:lang w:val="en-GB" w:eastAsia="en-GB"/>
      </w:rPr>
      <w:drawing>
        <wp:anchor distT="0" distB="0" distL="114300" distR="114300" simplePos="0" relativeHeight="251664384" behindDoc="0" locked="0" layoutInCell="1" allowOverlap="1" wp14:anchorId="6A8B2106" wp14:editId="72F43D16">
          <wp:simplePos x="0" y="0"/>
          <wp:positionH relativeFrom="column">
            <wp:posOffset>2014855</wp:posOffset>
          </wp:positionH>
          <wp:positionV relativeFrom="paragraph">
            <wp:posOffset>-791845</wp:posOffset>
          </wp:positionV>
          <wp:extent cx="1712804" cy="962025"/>
          <wp:effectExtent l="0" t="0" r="1905" b="0"/>
          <wp:wrapNone/>
          <wp:docPr id="6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kal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804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8E8FB" w14:textId="77777777" w:rsidR="005B4F8F" w:rsidRDefault="005B4F8F" w:rsidP="00125F44">
      <w:pPr>
        <w:spacing w:after="0" w:line="240" w:lineRule="auto"/>
      </w:pPr>
      <w:r>
        <w:separator/>
      </w:r>
    </w:p>
    <w:p w14:paraId="544EDE0B" w14:textId="77777777" w:rsidR="005B4F8F" w:rsidRDefault="005B4F8F"/>
  </w:footnote>
  <w:footnote w:type="continuationSeparator" w:id="0">
    <w:p w14:paraId="24093552" w14:textId="77777777" w:rsidR="005B4F8F" w:rsidRDefault="005B4F8F" w:rsidP="00125F44">
      <w:pPr>
        <w:spacing w:after="0" w:line="240" w:lineRule="auto"/>
      </w:pPr>
      <w:r>
        <w:continuationSeparator/>
      </w:r>
    </w:p>
    <w:p w14:paraId="104F5ABE" w14:textId="77777777" w:rsidR="005B4F8F" w:rsidRDefault="005B4F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8E70F" w14:textId="0260A83F" w:rsidR="00446BAF" w:rsidRPr="006875F4" w:rsidRDefault="00446BAF" w:rsidP="00766036">
    <w:pPr>
      <w:pStyle w:val="KALHeaderPrimary"/>
      <w:tabs>
        <w:tab w:val="right" w:pos="9027"/>
      </w:tabs>
    </w:pPr>
    <w:r>
      <w:rPr>
        <w:noProof/>
      </w:rPr>
      <w:fldChar w:fldCharType="begin"/>
    </w:r>
    <w:r>
      <w:rPr>
        <w:noProof/>
      </w:rPr>
      <w:instrText xml:space="preserve"> STYLEREF  "KAL FP (Title Primary)"  \* MERGEFORMAT </w:instrText>
    </w:r>
    <w:r>
      <w:rPr>
        <w:noProof/>
      </w:rPr>
      <w:fldChar w:fldCharType="separate"/>
    </w:r>
    <w:r w:rsidR="00BC6BB4">
      <w:rPr>
        <w:noProof/>
      </w:rPr>
      <w:t>Publishing XFS4IoT specifications</w:t>
    </w:r>
    <w:r>
      <w:rPr>
        <w:noProof/>
      </w:rPr>
      <w:fldChar w:fldCharType="end"/>
    </w:r>
    <w:r w:rsidRPr="006875F4">
      <w:t xml:space="preserve"> </w:t>
    </w:r>
    <w:r>
      <w:rPr>
        <w:noProof/>
      </w:rPr>
      <w:fldChar w:fldCharType="begin"/>
    </w:r>
    <w:r>
      <w:rPr>
        <w:noProof/>
      </w:rPr>
      <w:instrText xml:space="preserve"> STYLEREF  "KAL FP (Title Secondary)"  \* MERGEFORMAT </w:instrText>
    </w:r>
    <w:r>
      <w:rPr>
        <w:noProof/>
      </w:rPr>
      <w:fldChar w:fldCharType="separate"/>
    </w:r>
    <w:r w:rsidR="00BC6BB4">
      <w:rPr>
        <w:noProof/>
      </w:rPr>
      <w:t>Initial setup DRAFT</w:t>
    </w:r>
    <w:r>
      <w:rPr>
        <w:noProof/>
      </w:rPr>
      <w:fldChar w:fldCharType="end"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407E9" w14:textId="2E162F54" w:rsidR="00446BAF" w:rsidRPr="007C18F1" w:rsidRDefault="00446BAF" w:rsidP="00246500">
    <w:pPr>
      <w:pStyle w:val="Header"/>
      <w:ind w:left="-1418"/>
    </w:pPr>
    <w:r>
      <w:rPr>
        <w:noProof/>
        <w:lang w:val="en-GB" w:eastAsia="en-GB"/>
      </w:rPr>
      <w:drawing>
        <wp:inline distT="0" distB="0" distL="0" distR="0" wp14:anchorId="07F0E006" wp14:editId="3860B581">
          <wp:extent cx="7820660" cy="846596"/>
          <wp:effectExtent l="0" t="0" r="0" b="0"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cument-Header-Coll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91255" cy="930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296EF" w14:textId="53BAB94B" w:rsidR="00446BAF" w:rsidRDefault="00446BAF" w:rsidP="005F1453">
    <w:pPr>
      <w:pStyle w:val="Header"/>
      <w:ind w:hanging="1418"/>
    </w:pPr>
    <w:r>
      <w:rPr>
        <w:noProof/>
        <w:lang w:val="en-GB" w:eastAsia="en-GB"/>
      </w:rPr>
      <w:drawing>
        <wp:inline distT="0" distB="0" distL="0" distR="0" wp14:anchorId="3D635F6B" wp14:editId="7A89D3A7">
          <wp:extent cx="7919688" cy="857250"/>
          <wp:effectExtent l="0" t="0" r="5715" b="0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cument-Header-Coll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38855" cy="859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571DE" w14:textId="68353FA7" w:rsidR="00446BAF" w:rsidRPr="006875F4" w:rsidRDefault="00446BAF" w:rsidP="006875F4">
    <w:pPr>
      <w:pStyle w:val="KALHeaderPrimary"/>
      <w:tabs>
        <w:tab w:val="right" w:pos="9027"/>
      </w:tabs>
    </w:pPr>
    <w:r w:rsidRPr="006875F4">
      <w:tab/>
    </w:r>
    <w:r>
      <w:rPr>
        <w:noProof/>
      </w:rPr>
      <w:fldChar w:fldCharType="begin"/>
    </w:r>
    <w:r>
      <w:rPr>
        <w:noProof/>
      </w:rPr>
      <w:instrText xml:space="preserve"> STYLEREF  "KAL FP (Title Primary)"  \* MERGEFORMAT </w:instrText>
    </w:r>
    <w:r>
      <w:rPr>
        <w:noProof/>
      </w:rPr>
      <w:fldChar w:fldCharType="separate"/>
    </w:r>
    <w:r w:rsidR="00BC6BB4">
      <w:rPr>
        <w:noProof/>
      </w:rPr>
      <w:t>Publishing XFS4IoT specifications</w:t>
    </w:r>
    <w:r>
      <w:rPr>
        <w:noProof/>
      </w:rPr>
      <w:fldChar w:fldCharType="end"/>
    </w:r>
    <w:r w:rsidRPr="006875F4">
      <w:t xml:space="preserve"> </w:t>
    </w:r>
    <w:r>
      <w:rPr>
        <w:noProof/>
      </w:rPr>
      <w:fldChar w:fldCharType="begin"/>
    </w:r>
    <w:r>
      <w:rPr>
        <w:noProof/>
      </w:rPr>
      <w:instrText xml:space="preserve"> STYLEREF  "KAL FP (Title Secondary)"  \* MERGEFORMAT </w:instrText>
    </w:r>
    <w:r>
      <w:rPr>
        <w:noProof/>
      </w:rPr>
      <w:fldChar w:fldCharType="separate"/>
    </w:r>
    <w:r w:rsidR="00BC6BB4">
      <w:rPr>
        <w:noProof/>
      </w:rPr>
      <w:t>Initial setup DRAFT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7582B" w14:textId="36F1F90A" w:rsidR="00446BAF" w:rsidRPr="006875F4" w:rsidRDefault="00446BAF" w:rsidP="00766036">
    <w:pPr>
      <w:pStyle w:val="KALHeaderPrimary"/>
      <w:tabs>
        <w:tab w:val="right" w:pos="9027"/>
      </w:tabs>
    </w:pPr>
    <w:r>
      <w:rPr>
        <w:noProof/>
      </w:rPr>
      <w:fldChar w:fldCharType="begin"/>
    </w:r>
    <w:r>
      <w:rPr>
        <w:noProof/>
      </w:rPr>
      <w:instrText xml:space="preserve"> STYLEREF  "KAL FP (Title Primary)"  \* MERGEFORMAT </w:instrText>
    </w:r>
    <w:r>
      <w:rPr>
        <w:noProof/>
      </w:rPr>
      <w:fldChar w:fldCharType="separate"/>
    </w:r>
    <w:r w:rsidR="00BC6BB4">
      <w:rPr>
        <w:noProof/>
      </w:rPr>
      <w:t>Publishing XFS4IoT specifications</w:t>
    </w:r>
    <w:r>
      <w:rPr>
        <w:noProof/>
      </w:rPr>
      <w:fldChar w:fldCharType="end"/>
    </w:r>
    <w:r w:rsidRPr="006875F4">
      <w:t xml:space="preserve"> </w:t>
    </w:r>
    <w:r>
      <w:rPr>
        <w:noProof/>
      </w:rPr>
      <w:fldChar w:fldCharType="begin"/>
    </w:r>
    <w:r>
      <w:rPr>
        <w:noProof/>
      </w:rPr>
      <w:instrText xml:space="preserve"> STYLEREF  "KAL FP (Title Secondary)"  \* MERGEFORMAT </w:instrText>
    </w:r>
    <w:r>
      <w:rPr>
        <w:noProof/>
      </w:rPr>
      <w:fldChar w:fldCharType="separate"/>
    </w:r>
    <w:r w:rsidR="00BC6BB4">
      <w:rPr>
        <w:noProof/>
      </w:rPr>
      <w:t>Initial setup DRAFT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E0A0B" w14:textId="4C2C7929" w:rsidR="00446BAF" w:rsidRPr="00E86906" w:rsidRDefault="00446BAF" w:rsidP="003D4FE2">
    <w:pPr>
      <w:pStyle w:val="KALHeaderPrimary"/>
    </w:pPr>
    <w:r>
      <w:rPr>
        <w:noProof/>
      </w:rPr>
      <w:fldChar w:fldCharType="begin"/>
    </w:r>
    <w:r>
      <w:rPr>
        <w:noProof/>
      </w:rPr>
      <w:instrText xml:space="preserve"> STYLEREF  "KAL FP (Title Primary)"  \* MERGEFORMAT </w:instrText>
    </w:r>
    <w:r>
      <w:rPr>
        <w:noProof/>
      </w:rPr>
      <w:fldChar w:fldCharType="separate"/>
    </w:r>
    <w:r w:rsidR="00BC6BB4">
      <w:rPr>
        <w:noProof/>
      </w:rPr>
      <w:t>Publishing XFS4IoT specifications</w:t>
    </w:r>
    <w:r>
      <w:rPr>
        <w:noProof/>
      </w:rPr>
      <w:fldChar w:fldCharType="end"/>
    </w:r>
    <w:r w:rsidRPr="00E86906">
      <w:t xml:space="preserve"> </w:t>
    </w:r>
    <w:r>
      <w:rPr>
        <w:noProof/>
      </w:rPr>
      <w:fldChar w:fldCharType="begin"/>
    </w:r>
    <w:r>
      <w:rPr>
        <w:noProof/>
      </w:rPr>
      <w:instrText xml:space="preserve"> STYLEREF  "KAL FP (Title Secondary)"  \* MERGEFORMAT </w:instrText>
    </w:r>
    <w:r>
      <w:rPr>
        <w:noProof/>
      </w:rPr>
      <w:fldChar w:fldCharType="separate"/>
    </w:r>
    <w:r w:rsidR="00BC6BB4">
      <w:rPr>
        <w:noProof/>
      </w:rPr>
      <w:t>Initial setup DRAFT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1946E" w14:textId="63BAA491" w:rsidR="00446BAF" w:rsidRDefault="00446BAF" w:rsidP="00766036">
    <w:pPr>
      <w:pStyle w:val="KALHeaderPrimary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"KAL FP (Title Primary)"  \* MERGEFORMAT </w:instrText>
    </w:r>
    <w:r>
      <w:rPr>
        <w:noProof/>
      </w:rPr>
      <w:fldChar w:fldCharType="separate"/>
    </w:r>
    <w:r w:rsidR="00BC6BB4">
      <w:rPr>
        <w:noProof/>
      </w:rPr>
      <w:t>Publishing XFS4IoT specifications</w:t>
    </w:r>
    <w:r>
      <w:rPr>
        <w:noProof/>
      </w:rPr>
      <w:fldChar w:fldCharType="end"/>
    </w:r>
    <w:r w:rsidRPr="0036071A">
      <w:t xml:space="preserve"> </w:t>
    </w:r>
    <w:r>
      <w:rPr>
        <w:noProof/>
      </w:rPr>
      <w:fldChar w:fldCharType="begin"/>
    </w:r>
    <w:r>
      <w:rPr>
        <w:noProof/>
      </w:rPr>
      <w:instrText xml:space="preserve"> STYLEREF  "KAL FP (Title Secondary)"  \* MERGEFORMAT </w:instrText>
    </w:r>
    <w:r>
      <w:rPr>
        <w:noProof/>
      </w:rPr>
      <w:fldChar w:fldCharType="separate"/>
    </w:r>
    <w:r w:rsidR="00BC6BB4">
      <w:rPr>
        <w:noProof/>
      </w:rPr>
      <w:t>Initial setup DRAFT</w:t>
    </w:r>
    <w:r>
      <w:rPr>
        <w:noProof/>
      </w:rPr>
      <w:fldChar w:fldCharType="end"/>
    </w:r>
  </w:p>
  <w:p w14:paraId="1B7A2542" w14:textId="128E24D8" w:rsidR="00446BAF" w:rsidRPr="0012122F" w:rsidRDefault="00446BAF" w:rsidP="00766036">
    <w:pPr>
      <w:pStyle w:val="KALHeaderPrimary"/>
      <w:rPr>
        <w:b w:val="0"/>
        <w:bCs/>
      </w:rPr>
    </w:pPr>
    <w:r w:rsidRPr="0012122F">
      <w:rPr>
        <w:b w:val="0"/>
        <w:bCs/>
      </w:rPr>
      <w:fldChar w:fldCharType="begin"/>
    </w:r>
    <w:r w:rsidRPr="0012122F">
      <w:rPr>
        <w:b w:val="0"/>
        <w:bCs/>
      </w:rPr>
      <w:instrText xml:space="preserve"> STYLEREF  "Heading 1"  \* MERGEFORMAT </w:instrText>
    </w:r>
    <w:r w:rsidR="00BC6BB4">
      <w:rPr>
        <w:b w:val="0"/>
        <w:bCs/>
      </w:rPr>
      <w:fldChar w:fldCharType="separate"/>
    </w:r>
    <w:r w:rsidR="00BC6BB4">
      <w:rPr>
        <w:b w:val="0"/>
        <w:bCs/>
        <w:noProof/>
      </w:rPr>
      <w:t>Agreed conventions</w:t>
    </w:r>
    <w:r w:rsidRPr="0012122F">
      <w:rPr>
        <w:b w:val="0"/>
        <w:bCs/>
        <w:noProof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3AAEE" w14:textId="5966FCFA" w:rsidR="00446BAF" w:rsidRPr="006875F4" w:rsidRDefault="00446BAF" w:rsidP="00E86906">
    <w:pPr>
      <w:pStyle w:val="KALHeaderPrimary"/>
      <w:tabs>
        <w:tab w:val="right" w:pos="9027"/>
      </w:tabs>
    </w:pPr>
    <w:r w:rsidRPr="006875F4">
      <w:tab/>
    </w:r>
    <w:r>
      <w:rPr>
        <w:noProof/>
      </w:rPr>
      <w:fldChar w:fldCharType="begin"/>
    </w:r>
    <w:r>
      <w:rPr>
        <w:noProof/>
      </w:rPr>
      <w:instrText xml:space="preserve"> STYLEREF  "KAL FP (Title Primary)"  \* MERGEFORMAT </w:instrText>
    </w:r>
    <w:r>
      <w:rPr>
        <w:noProof/>
      </w:rPr>
      <w:fldChar w:fldCharType="separate"/>
    </w:r>
    <w:r w:rsidR="00BC6BB4">
      <w:rPr>
        <w:noProof/>
      </w:rPr>
      <w:t>Publishing XFS4IoT specifications</w:t>
    </w:r>
    <w:r>
      <w:rPr>
        <w:noProof/>
      </w:rPr>
      <w:fldChar w:fldCharType="end"/>
    </w:r>
    <w:r w:rsidRPr="006875F4">
      <w:t xml:space="preserve"> </w:t>
    </w:r>
    <w:r>
      <w:rPr>
        <w:noProof/>
      </w:rPr>
      <w:fldChar w:fldCharType="begin"/>
    </w:r>
    <w:r>
      <w:rPr>
        <w:noProof/>
      </w:rPr>
      <w:instrText xml:space="preserve"> STYLEREF  "KAL FP (Title Secondary)"  \* MERGEFORMAT </w:instrText>
    </w:r>
    <w:r>
      <w:rPr>
        <w:noProof/>
      </w:rPr>
      <w:fldChar w:fldCharType="separate"/>
    </w:r>
    <w:r w:rsidR="00BC6BB4">
      <w:rPr>
        <w:noProof/>
      </w:rPr>
      <w:t>Initial setup DRAFT</w:t>
    </w:r>
    <w:r>
      <w:rPr>
        <w:noProof/>
      </w:rPr>
      <w:fldChar w:fldCharType="end"/>
    </w:r>
  </w:p>
  <w:p w14:paraId="55312E9F" w14:textId="31C2163E" w:rsidR="00446BAF" w:rsidRPr="009A392A" w:rsidRDefault="00446BAF" w:rsidP="00F70B92">
    <w:pPr>
      <w:pStyle w:val="KALHeaderSecondary"/>
      <w:tabs>
        <w:tab w:val="right" w:pos="9027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>
      <w:rPr>
        <w:noProof/>
      </w:rPr>
      <w:fldChar w:fldCharType="separate"/>
    </w:r>
    <w:r w:rsidR="00BC6BB4">
      <w:rPr>
        <w:noProof/>
      </w:rPr>
      <w:t>Generating the content</w:t>
    </w:r>
    <w:r>
      <w:rPr>
        <w:noProof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E4789" w14:textId="3D5F31E3" w:rsidR="00446BAF" w:rsidRPr="0036071A" w:rsidRDefault="00446BAF" w:rsidP="0036071A">
    <w:pPr>
      <w:pStyle w:val="KALHeaderPrimary"/>
      <w:tabs>
        <w:tab w:val="right" w:pos="9027"/>
      </w:tabs>
    </w:pPr>
    <w:r w:rsidRPr="0036071A">
      <w:tab/>
    </w:r>
    <w:r>
      <w:rPr>
        <w:noProof/>
      </w:rPr>
      <w:fldChar w:fldCharType="begin"/>
    </w:r>
    <w:r>
      <w:rPr>
        <w:noProof/>
      </w:rPr>
      <w:instrText xml:space="preserve"> STYLEREF  "KAL FP (Title Primary)"  \* MERGEFORMAT </w:instrText>
    </w:r>
    <w:r>
      <w:rPr>
        <w:noProof/>
      </w:rPr>
      <w:fldChar w:fldCharType="separate"/>
    </w:r>
    <w:r w:rsidR="00BC6BB4">
      <w:rPr>
        <w:noProof/>
      </w:rPr>
      <w:t>Publishing XFS4IoT specifications</w:t>
    </w:r>
    <w:r>
      <w:rPr>
        <w:noProof/>
      </w:rPr>
      <w:fldChar w:fldCharType="end"/>
    </w:r>
    <w:r w:rsidRPr="0036071A">
      <w:t xml:space="preserve"> </w:t>
    </w:r>
    <w:r>
      <w:rPr>
        <w:noProof/>
      </w:rPr>
      <w:fldChar w:fldCharType="begin"/>
    </w:r>
    <w:r>
      <w:rPr>
        <w:noProof/>
      </w:rPr>
      <w:instrText xml:space="preserve"> STYLEREF  "KAL FP (Title Secondary)"  \* MERGEFORMAT </w:instrText>
    </w:r>
    <w:r>
      <w:rPr>
        <w:noProof/>
      </w:rPr>
      <w:fldChar w:fldCharType="separate"/>
    </w:r>
    <w:r w:rsidR="00BC6BB4">
      <w:rPr>
        <w:noProof/>
      </w:rPr>
      <w:t>Initial setup DRAFT</w:t>
    </w:r>
    <w:r>
      <w:rPr>
        <w:noProof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31200" w14:textId="253F82BA" w:rsidR="00446BAF" w:rsidRPr="00703163" w:rsidRDefault="00446BAF" w:rsidP="009A392A">
    <w:pPr>
      <w:pStyle w:val="Header"/>
    </w:pPr>
    <w:r>
      <w:rPr>
        <w:noProof/>
        <w:lang w:val="en-GB" w:eastAsia="en-GB"/>
      </w:rPr>
      <w:drawing>
        <wp:anchor distT="0" distB="0" distL="114935" distR="114935" simplePos="0" relativeHeight="251659264" behindDoc="0" locked="0" layoutInCell="1" allowOverlap="1" wp14:anchorId="69450290" wp14:editId="2AD49E83">
          <wp:simplePos x="0" y="0"/>
          <wp:positionH relativeFrom="page">
            <wp:posOffset>-816610</wp:posOffset>
          </wp:positionH>
          <wp:positionV relativeFrom="page">
            <wp:align>top</wp:align>
          </wp:positionV>
          <wp:extent cx="8438515" cy="913300"/>
          <wp:effectExtent l="0" t="0" r="635" b="1270"/>
          <wp:wrapSquare wrapText="bothSides"/>
          <wp:docPr id="5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SX HD1:Users:Lex:Desktop:00000 - FM KAL Word Doc: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38515" cy="913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20" type="#_x0000_t75" style="width:87pt;height:112.5pt" o:bullet="t">
        <v:imagedata r:id="rId1" o:title="imagesCAK321VJ"/>
      </v:shape>
    </w:pict>
  </w:numPicBullet>
  <w:numPicBullet w:numPicBulletId="1">
    <w:pict>
      <v:shape id="_x0000_i2021" type="#_x0000_t75" style="width:8.25pt;height:12.75pt" o:bullet="t">
        <v:imagedata r:id="rId2" o:title="Blue-Chevron-2"/>
      </v:shape>
    </w:pict>
  </w:numPicBullet>
  <w:numPicBullet w:numPicBulletId="2">
    <w:pict>
      <v:shape id="_x0000_i2022" type="#_x0000_t75" style="width:8.25pt;height:12.75pt" o:bullet="t">
        <v:imagedata r:id="rId3" o:title="Blue-Chevron-1"/>
      </v:shape>
    </w:pict>
  </w:numPicBullet>
  <w:abstractNum w:abstractNumId="0" w15:restartNumberingAfterBreak="0">
    <w:nsid w:val="FFFFFF7C"/>
    <w:multiLevelType w:val="singleLevel"/>
    <w:tmpl w:val="8B5812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001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DEBD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9A0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802C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8AA9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5E6E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01A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D8A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883D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667F4"/>
    <w:multiLevelType w:val="multilevel"/>
    <w:tmpl w:val="F5D6A4A4"/>
    <w:lvl w:ilvl="0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68"/>
        </w:tabs>
        <w:ind w:left="2268" w:hanging="425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2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44" w:hanging="180"/>
      </w:pPr>
      <w:rPr>
        <w:rFonts w:hint="default"/>
      </w:rPr>
    </w:lvl>
  </w:abstractNum>
  <w:abstractNum w:abstractNumId="11" w15:restartNumberingAfterBreak="0">
    <w:nsid w:val="031F6F20"/>
    <w:multiLevelType w:val="multilevel"/>
    <w:tmpl w:val="1A5480B4"/>
    <w:lvl w:ilvl="0">
      <w:start w:val="1"/>
      <w:numFmt w:val="bullet"/>
      <w:pStyle w:val="KALTableBody-BulletL1"/>
      <w:lvlText w:val=""/>
      <w:lvlPicBulletId w:val="2"/>
      <w:lvlJc w:val="left"/>
      <w:pPr>
        <w:tabs>
          <w:tab w:val="num" w:pos="595"/>
        </w:tabs>
        <w:ind w:left="595" w:hanging="425"/>
      </w:pPr>
      <w:rPr>
        <w:rFonts w:ascii="Symbol" w:hAnsi="Symbol" w:hint="default"/>
      </w:rPr>
    </w:lvl>
    <w:lvl w:ilvl="1">
      <w:start w:val="1"/>
      <w:numFmt w:val="bullet"/>
      <w:pStyle w:val="KALTableBody-BulletL2"/>
      <w:lvlText w:val=""/>
      <w:lvlPicBulletId w:val="1"/>
      <w:lvlJc w:val="left"/>
      <w:pPr>
        <w:tabs>
          <w:tab w:val="num" w:pos="1021"/>
        </w:tabs>
        <w:ind w:left="1021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0E0C1855"/>
    <w:multiLevelType w:val="multilevel"/>
    <w:tmpl w:val="30604B76"/>
    <w:lvl w:ilvl="0">
      <w:start w:val="1"/>
      <w:numFmt w:val="bullet"/>
      <w:lvlText w:val=""/>
      <w:lvlPicBulletId w:val="2"/>
      <w:lvlJc w:val="left"/>
      <w:pPr>
        <w:tabs>
          <w:tab w:val="num" w:pos="595"/>
        </w:tabs>
        <w:ind w:left="595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1021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115519C1"/>
    <w:multiLevelType w:val="multilevel"/>
    <w:tmpl w:val="30604B76"/>
    <w:lvl w:ilvl="0">
      <w:start w:val="1"/>
      <w:numFmt w:val="bullet"/>
      <w:lvlText w:val=""/>
      <w:lvlJc w:val="left"/>
      <w:pPr>
        <w:tabs>
          <w:tab w:val="num" w:pos="595"/>
        </w:tabs>
        <w:ind w:left="595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1021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15ED6885"/>
    <w:multiLevelType w:val="hybridMultilevel"/>
    <w:tmpl w:val="ABA099D6"/>
    <w:lvl w:ilvl="0" w:tplc="55D06BFA">
      <w:start w:val="1"/>
      <w:numFmt w:val="decimal"/>
      <w:pStyle w:val="KALBodyNumList"/>
      <w:lvlText w:val="%1."/>
      <w:lvlJc w:val="left"/>
      <w:pPr>
        <w:ind w:left="1778" w:hanging="360"/>
      </w:pPr>
    </w:lvl>
    <w:lvl w:ilvl="1" w:tplc="08090019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19877AAE"/>
    <w:multiLevelType w:val="multilevel"/>
    <w:tmpl w:val="5672BBD4"/>
    <w:lvl w:ilvl="0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68"/>
        </w:tabs>
        <w:ind w:left="2268" w:hanging="425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2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44" w:hanging="180"/>
      </w:pPr>
      <w:rPr>
        <w:rFonts w:hint="default"/>
      </w:rPr>
    </w:lvl>
  </w:abstractNum>
  <w:abstractNum w:abstractNumId="16" w15:restartNumberingAfterBreak="0">
    <w:nsid w:val="20B87A0E"/>
    <w:multiLevelType w:val="multilevel"/>
    <w:tmpl w:val="BABA0904"/>
    <w:lvl w:ilvl="0">
      <w:start w:val="1"/>
      <w:numFmt w:val="bullet"/>
      <w:pStyle w:val="KALBodyBulletL1"/>
      <w:lvlText w:val=""/>
      <w:lvlPicBulletId w:val="2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1">
      <w:start w:val="1"/>
      <w:numFmt w:val="bullet"/>
      <w:lvlText w:val=""/>
      <w:lvlPicBulletId w:val="1"/>
      <w:lvlJc w:val="left"/>
      <w:pPr>
        <w:tabs>
          <w:tab w:val="num" w:pos="2268"/>
        </w:tabs>
        <w:ind w:left="2268" w:hanging="425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2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44" w:hanging="180"/>
      </w:pPr>
      <w:rPr>
        <w:rFonts w:hint="default"/>
      </w:rPr>
    </w:lvl>
  </w:abstractNum>
  <w:abstractNum w:abstractNumId="17" w15:restartNumberingAfterBreak="0">
    <w:nsid w:val="21225A58"/>
    <w:multiLevelType w:val="hybridMultilevel"/>
    <w:tmpl w:val="1832A7C0"/>
    <w:lvl w:ilvl="0" w:tplc="A34AEFD4">
      <w:start w:val="1"/>
      <w:numFmt w:val="none"/>
      <w:lvlText w:val="NOTE"/>
      <w:lvlJc w:val="left"/>
      <w:pPr>
        <w:tabs>
          <w:tab w:val="num" w:pos="1526"/>
        </w:tabs>
        <w:ind w:left="3686" w:firstLine="0"/>
      </w:pPr>
      <w:rPr>
        <w:rFonts w:hint="default"/>
        <w:b/>
        <w:bCs/>
        <w:i w:val="0"/>
        <w:iCs w:val="0"/>
        <w:strike w:val="0"/>
        <w:color w:val="0000FF"/>
        <w:sz w:val="22"/>
        <w:szCs w:val="22"/>
        <w:u w:val="none"/>
      </w:rPr>
    </w:lvl>
    <w:lvl w:ilvl="1" w:tplc="564C15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0590BEE"/>
    <w:multiLevelType w:val="hybridMultilevel"/>
    <w:tmpl w:val="CC1CD5CA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3BC94F15"/>
    <w:multiLevelType w:val="hybridMultilevel"/>
    <w:tmpl w:val="24EE16F0"/>
    <w:lvl w:ilvl="0" w:tplc="7CDEF204">
      <w:start w:val="1"/>
      <w:numFmt w:val="decimal"/>
      <w:pStyle w:val="KALTableBody-NumStep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0056B"/>
    <w:multiLevelType w:val="hybridMultilevel"/>
    <w:tmpl w:val="10D037FE"/>
    <w:lvl w:ilvl="0" w:tplc="08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741" w:hanging="360"/>
      </w:pPr>
    </w:lvl>
    <w:lvl w:ilvl="2" w:tplc="0809001B" w:tentative="1">
      <w:start w:val="1"/>
      <w:numFmt w:val="lowerRoman"/>
      <w:lvlText w:val="%3."/>
      <w:lvlJc w:val="right"/>
      <w:pPr>
        <w:ind w:left="2461" w:hanging="180"/>
      </w:pPr>
    </w:lvl>
    <w:lvl w:ilvl="3" w:tplc="0809000F" w:tentative="1">
      <w:start w:val="1"/>
      <w:numFmt w:val="decimal"/>
      <w:lvlText w:val="%4."/>
      <w:lvlJc w:val="left"/>
      <w:pPr>
        <w:ind w:left="3181" w:hanging="360"/>
      </w:pPr>
    </w:lvl>
    <w:lvl w:ilvl="4" w:tplc="08090019" w:tentative="1">
      <w:start w:val="1"/>
      <w:numFmt w:val="lowerLetter"/>
      <w:lvlText w:val="%5."/>
      <w:lvlJc w:val="left"/>
      <w:pPr>
        <w:ind w:left="3901" w:hanging="360"/>
      </w:pPr>
    </w:lvl>
    <w:lvl w:ilvl="5" w:tplc="0809001B" w:tentative="1">
      <w:start w:val="1"/>
      <w:numFmt w:val="lowerRoman"/>
      <w:lvlText w:val="%6."/>
      <w:lvlJc w:val="right"/>
      <w:pPr>
        <w:ind w:left="4621" w:hanging="180"/>
      </w:pPr>
    </w:lvl>
    <w:lvl w:ilvl="6" w:tplc="0809000F" w:tentative="1">
      <w:start w:val="1"/>
      <w:numFmt w:val="decimal"/>
      <w:lvlText w:val="%7."/>
      <w:lvlJc w:val="left"/>
      <w:pPr>
        <w:ind w:left="5341" w:hanging="360"/>
      </w:pPr>
    </w:lvl>
    <w:lvl w:ilvl="7" w:tplc="08090019" w:tentative="1">
      <w:start w:val="1"/>
      <w:numFmt w:val="lowerLetter"/>
      <w:lvlText w:val="%8."/>
      <w:lvlJc w:val="left"/>
      <w:pPr>
        <w:ind w:left="6061" w:hanging="360"/>
      </w:pPr>
    </w:lvl>
    <w:lvl w:ilvl="8" w:tplc="08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21" w15:restartNumberingAfterBreak="0">
    <w:nsid w:val="450D3690"/>
    <w:multiLevelType w:val="hybridMultilevel"/>
    <w:tmpl w:val="5E148638"/>
    <w:lvl w:ilvl="0" w:tplc="9E7CA1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93391"/>
    <w:multiLevelType w:val="hybridMultilevel"/>
    <w:tmpl w:val="DABE2C74"/>
    <w:lvl w:ilvl="0" w:tplc="08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3" w15:restartNumberingAfterBreak="0">
    <w:nsid w:val="4C564549"/>
    <w:multiLevelType w:val="hybridMultilevel"/>
    <w:tmpl w:val="83223D34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4F8A2571"/>
    <w:multiLevelType w:val="multilevel"/>
    <w:tmpl w:val="8DFEE6C8"/>
    <w:lvl w:ilvl="0">
      <w:start w:val="1"/>
      <w:numFmt w:val="decimal"/>
      <w:pStyle w:val="KALTableBody-NumList"/>
      <w:lvlText w:val="%1."/>
      <w:lvlJc w:val="left"/>
      <w:pPr>
        <w:tabs>
          <w:tab w:val="num" w:pos="595"/>
        </w:tabs>
        <w:ind w:left="595" w:hanging="425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1021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5" w15:restartNumberingAfterBreak="0">
    <w:nsid w:val="58AF7871"/>
    <w:multiLevelType w:val="multilevel"/>
    <w:tmpl w:val="5672BBD4"/>
    <w:lvl w:ilvl="0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68"/>
        </w:tabs>
        <w:ind w:left="2268" w:hanging="425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2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44" w:hanging="180"/>
      </w:pPr>
      <w:rPr>
        <w:rFonts w:hint="default"/>
      </w:rPr>
    </w:lvl>
  </w:abstractNum>
  <w:abstractNum w:abstractNumId="26" w15:restartNumberingAfterBreak="0">
    <w:nsid w:val="6AF1683C"/>
    <w:multiLevelType w:val="multilevel"/>
    <w:tmpl w:val="5672BBD4"/>
    <w:lvl w:ilvl="0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68"/>
        </w:tabs>
        <w:ind w:left="2268" w:hanging="425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2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44" w:hanging="180"/>
      </w:pPr>
      <w:rPr>
        <w:rFonts w:hint="default"/>
      </w:rPr>
    </w:lvl>
  </w:abstractNum>
  <w:abstractNum w:abstractNumId="27" w15:restartNumberingAfterBreak="0">
    <w:nsid w:val="6BD80EA4"/>
    <w:multiLevelType w:val="multilevel"/>
    <w:tmpl w:val="1E6451AE"/>
    <w:lvl w:ilvl="0">
      <w:start w:val="1"/>
      <w:numFmt w:val="decimal"/>
      <w:lvlText w:val="%1."/>
      <w:lvlJc w:val="left"/>
      <w:pPr>
        <w:tabs>
          <w:tab w:val="num" w:pos="595"/>
        </w:tabs>
        <w:ind w:left="595" w:hanging="425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1021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75730E33"/>
    <w:multiLevelType w:val="multilevel"/>
    <w:tmpl w:val="D6A2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1C2"/>
    <w:multiLevelType w:val="multilevel"/>
    <w:tmpl w:val="01AEE20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Helvetica" w:hAnsi="Helvetica" w:cs="Helvetica" w:hint="default"/>
        <w:sz w:val="40"/>
        <w:szCs w:val="4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22"/>
  </w:num>
  <w:num w:numId="4">
    <w:abstractNumId w:val="23"/>
  </w:num>
  <w:num w:numId="5">
    <w:abstractNumId w:val="16"/>
  </w:num>
  <w:num w:numId="6">
    <w:abstractNumId w:val="19"/>
  </w:num>
  <w:num w:numId="7">
    <w:abstractNumId w:val="18"/>
  </w:num>
  <w:num w:numId="8">
    <w:abstractNumId w:val="11"/>
  </w:num>
  <w:num w:numId="9">
    <w:abstractNumId w:val="25"/>
  </w:num>
  <w:num w:numId="10">
    <w:abstractNumId w:val="24"/>
  </w:num>
  <w:num w:numId="11">
    <w:abstractNumId w:val="17"/>
  </w:num>
  <w:num w:numId="12">
    <w:abstractNumId w:val="26"/>
  </w:num>
  <w:num w:numId="13">
    <w:abstractNumId w:val="10"/>
  </w:num>
  <w:num w:numId="14">
    <w:abstractNumId w:val="27"/>
  </w:num>
  <w:num w:numId="15">
    <w:abstractNumId w:val="29"/>
  </w:num>
  <w:num w:numId="16">
    <w:abstractNumId w:val="14"/>
  </w:num>
  <w:num w:numId="17">
    <w:abstractNumId w:val="15"/>
  </w:num>
  <w:num w:numId="18">
    <w:abstractNumId w:val="13"/>
  </w:num>
  <w:num w:numId="19">
    <w:abstractNumId w:val="12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9"/>
    <w:lvlOverride w:ilvl="0">
      <w:startOverride w:val="1"/>
    </w:lvlOverride>
  </w:num>
  <w:num w:numId="31">
    <w:abstractNumId w:val="19"/>
    <w:lvlOverride w:ilvl="0">
      <w:startOverride w:val="1"/>
    </w:lvlOverride>
  </w:num>
  <w:num w:numId="32">
    <w:abstractNumId w:val="19"/>
  </w:num>
  <w:num w:numId="33">
    <w:abstractNumId w:val="14"/>
    <w:lvlOverride w:ilvl="0">
      <w:startOverride w:val="1"/>
    </w:lvlOverride>
  </w:num>
  <w:num w:numId="34">
    <w:abstractNumId w:val="28"/>
  </w:num>
  <w:num w:numId="35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66"/>
    <w:rsid w:val="0002183B"/>
    <w:rsid w:val="00022F06"/>
    <w:rsid w:val="00027E16"/>
    <w:rsid w:val="000354D4"/>
    <w:rsid w:val="00077284"/>
    <w:rsid w:val="0009045A"/>
    <w:rsid w:val="000B25EF"/>
    <w:rsid w:val="000B5E4E"/>
    <w:rsid w:val="000C3C9B"/>
    <w:rsid w:val="000D0CCF"/>
    <w:rsid w:val="000D39EE"/>
    <w:rsid w:val="000F03F3"/>
    <w:rsid w:val="001043C3"/>
    <w:rsid w:val="001211C8"/>
    <w:rsid w:val="0012122F"/>
    <w:rsid w:val="00124C8E"/>
    <w:rsid w:val="00125495"/>
    <w:rsid w:val="00125F44"/>
    <w:rsid w:val="00133F79"/>
    <w:rsid w:val="00163DAF"/>
    <w:rsid w:val="00170968"/>
    <w:rsid w:val="00187511"/>
    <w:rsid w:val="00190C27"/>
    <w:rsid w:val="00193080"/>
    <w:rsid w:val="001B2CAF"/>
    <w:rsid w:val="001D3D28"/>
    <w:rsid w:val="001F11A9"/>
    <w:rsid w:val="00227AD4"/>
    <w:rsid w:val="00246500"/>
    <w:rsid w:val="0029570E"/>
    <w:rsid w:val="002A6373"/>
    <w:rsid w:val="002F3301"/>
    <w:rsid w:val="002F5358"/>
    <w:rsid w:val="00314EFB"/>
    <w:rsid w:val="00335850"/>
    <w:rsid w:val="0036071A"/>
    <w:rsid w:val="00373585"/>
    <w:rsid w:val="003B77AB"/>
    <w:rsid w:val="003D4FE2"/>
    <w:rsid w:val="003D7B36"/>
    <w:rsid w:val="003E4B1B"/>
    <w:rsid w:val="003E7B3F"/>
    <w:rsid w:val="003F2516"/>
    <w:rsid w:val="003F31E9"/>
    <w:rsid w:val="00413906"/>
    <w:rsid w:val="00425FDD"/>
    <w:rsid w:val="00446BAF"/>
    <w:rsid w:val="00460029"/>
    <w:rsid w:val="00477451"/>
    <w:rsid w:val="004944F6"/>
    <w:rsid w:val="004A2EC5"/>
    <w:rsid w:val="004B60F5"/>
    <w:rsid w:val="004B6F3B"/>
    <w:rsid w:val="004B70A2"/>
    <w:rsid w:val="004D47C2"/>
    <w:rsid w:val="004D5563"/>
    <w:rsid w:val="004E7D3B"/>
    <w:rsid w:val="004F5029"/>
    <w:rsid w:val="005226AB"/>
    <w:rsid w:val="005268E5"/>
    <w:rsid w:val="00573502"/>
    <w:rsid w:val="00573539"/>
    <w:rsid w:val="00584B06"/>
    <w:rsid w:val="005B338C"/>
    <w:rsid w:val="005B4F8F"/>
    <w:rsid w:val="005B5BB9"/>
    <w:rsid w:val="005B78F2"/>
    <w:rsid w:val="005C13D5"/>
    <w:rsid w:val="005D1FC8"/>
    <w:rsid w:val="005F1453"/>
    <w:rsid w:val="00652807"/>
    <w:rsid w:val="00667C3B"/>
    <w:rsid w:val="00686E9A"/>
    <w:rsid w:val="006875F4"/>
    <w:rsid w:val="006A363B"/>
    <w:rsid w:val="006B4E83"/>
    <w:rsid w:val="006C1C55"/>
    <w:rsid w:val="0070596A"/>
    <w:rsid w:val="00713B48"/>
    <w:rsid w:val="00734CB2"/>
    <w:rsid w:val="007423F8"/>
    <w:rsid w:val="0074547E"/>
    <w:rsid w:val="007519F3"/>
    <w:rsid w:val="00763CC3"/>
    <w:rsid w:val="00766036"/>
    <w:rsid w:val="00771B16"/>
    <w:rsid w:val="00772213"/>
    <w:rsid w:val="00791C57"/>
    <w:rsid w:val="00797F83"/>
    <w:rsid w:val="007A70E8"/>
    <w:rsid w:val="008366D0"/>
    <w:rsid w:val="00837606"/>
    <w:rsid w:val="00865230"/>
    <w:rsid w:val="0086721E"/>
    <w:rsid w:val="00880147"/>
    <w:rsid w:val="00880D4B"/>
    <w:rsid w:val="008824CF"/>
    <w:rsid w:val="00890066"/>
    <w:rsid w:val="00895300"/>
    <w:rsid w:val="008A55D8"/>
    <w:rsid w:val="008C0AF3"/>
    <w:rsid w:val="008C2009"/>
    <w:rsid w:val="008C2AB1"/>
    <w:rsid w:val="008E760A"/>
    <w:rsid w:val="00902FEB"/>
    <w:rsid w:val="0091217F"/>
    <w:rsid w:val="009139BE"/>
    <w:rsid w:val="0092402F"/>
    <w:rsid w:val="00924EE6"/>
    <w:rsid w:val="00947D13"/>
    <w:rsid w:val="009523D6"/>
    <w:rsid w:val="009768DD"/>
    <w:rsid w:val="00997DEB"/>
    <w:rsid w:val="009A392A"/>
    <w:rsid w:val="009C16BC"/>
    <w:rsid w:val="009D6E3C"/>
    <w:rsid w:val="009F7F87"/>
    <w:rsid w:val="00A04313"/>
    <w:rsid w:val="00A15CD5"/>
    <w:rsid w:val="00A16493"/>
    <w:rsid w:val="00A4573D"/>
    <w:rsid w:val="00A4668F"/>
    <w:rsid w:val="00A46A69"/>
    <w:rsid w:val="00A54FBC"/>
    <w:rsid w:val="00A90D56"/>
    <w:rsid w:val="00AB336C"/>
    <w:rsid w:val="00AF34F5"/>
    <w:rsid w:val="00B037AA"/>
    <w:rsid w:val="00B423AB"/>
    <w:rsid w:val="00B64C02"/>
    <w:rsid w:val="00B67409"/>
    <w:rsid w:val="00B76978"/>
    <w:rsid w:val="00B846C9"/>
    <w:rsid w:val="00B86FE1"/>
    <w:rsid w:val="00B87A00"/>
    <w:rsid w:val="00B928F7"/>
    <w:rsid w:val="00B94DF0"/>
    <w:rsid w:val="00BA06A7"/>
    <w:rsid w:val="00BA6A46"/>
    <w:rsid w:val="00BA7F0D"/>
    <w:rsid w:val="00BB28F4"/>
    <w:rsid w:val="00BC6BB4"/>
    <w:rsid w:val="00BD4EC0"/>
    <w:rsid w:val="00BF4D2A"/>
    <w:rsid w:val="00C34A9D"/>
    <w:rsid w:val="00C35301"/>
    <w:rsid w:val="00C707D4"/>
    <w:rsid w:val="00C96D65"/>
    <w:rsid w:val="00CB7401"/>
    <w:rsid w:val="00CC0C91"/>
    <w:rsid w:val="00CC28F8"/>
    <w:rsid w:val="00CC2D55"/>
    <w:rsid w:val="00CD68C9"/>
    <w:rsid w:val="00CE050C"/>
    <w:rsid w:val="00CE4A6C"/>
    <w:rsid w:val="00D622A9"/>
    <w:rsid w:val="00D758E7"/>
    <w:rsid w:val="00D93C87"/>
    <w:rsid w:val="00DA178F"/>
    <w:rsid w:val="00DA422C"/>
    <w:rsid w:val="00DD3BA2"/>
    <w:rsid w:val="00DE7D3D"/>
    <w:rsid w:val="00DF222D"/>
    <w:rsid w:val="00DF4053"/>
    <w:rsid w:val="00E00DA2"/>
    <w:rsid w:val="00E00E43"/>
    <w:rsid w:val="00E00EE6"/>
    <w:rsid w:val="00E057D5"/>
    <w:rsid w:val="00E15A4D"/>
    <w:rsid w:val="00E2570B"/>
    <w:rsid w:val="00E37514"/>
    <w:rsid w:val="00E400DF"/>
    <w:rsid w:val="00E53863"/>
    <w:rsid w:val="00E629F7"/>
    <w:rsid w:val="00E74088"/>
    <w:rsid w:val="00E85E4A"/>
    <w:rsid w:val="00E86906"/>
    <w:rsid w:val="00EE7487"/>
    <w:rsid w:val="00F3093B"/>
    <w:rsid w:val="00F356C6"/>
    <w:rsid w:val="00F407D1"/>
    <w:rsid w:val="00F5204D"/>
    <w:rsid w:val="00F54C03"/>
    <w:rsid w:val="00F70B92"/>
    <w:rsid w:val="00F91321"/>
    <w:rsid w:val="00F91676"/>
    <w:rsid w:val="00FA4559"/>
    <w:rsid w:val="00FD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A7EDCD"/>
  <w15:docId w15:val="{0CCBA188-51B3-463C-9890-1054F4BF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C87"/>
    <w:pPr>
      <w:spacing w:after="200" w:line="276" w:lineRule="auto"/>
    </w:pPr>
    <w:rPr>
      <w:rFonts w:ascii="Helvetica" w:hAnsi="Helvetica"/>
      <w:szCs w:val="22"/>
      <w:lang w:val="en-US" w:eastAsia="en-US"/>
    </w:rPr>
  </w:style>
  <w:style w:type="paragraph" w:styleId="Heading1">
    <w:name w:val="heading 1"/>
    <w:basedOn w:val="Normal"/>
    <w:next w:val="KALBody"/>
    <w:link w:val="Heading1Char"/>
    <w:qFormat/>
    <w:rsid w:val="00B94DF0"/>
    <w:pPr>
      <w:numPr>
        <w:numId w:val="15"/>
      </w:numPr>
      <w:tabs>
        <w:tab w:val="left" w:pos="709"/>
      </w:tabs>
      <w:spacing w:before="240" w:after="240" w:line="240" w:lineRule="auto"/>
      <w:ind w:left="709" w:hanging="709"/>
      <w:outlineLvl w:val="0"/>
    </w:pPr>
    <w:rPr>
      <w:rFonts w:cs="Courier New"/>
      <w:color w:val="2461CB"/>
      <w:sz w:val="40"/>
      <w:szCs w:val="40"/>
    </w:rPr>
  </w:style>
  <w:style w:type="paragraph" w:styleId="Heading2">
    <w:name w:val="heading 2"/>
    <w:basedOn w:val="Normal"/>
    <w:next w:val="KALBody"/>
    <w:link w:val="Heading2Char"/>
    <w:uiPriority w:val="9"/>
    <w:qFormat/>
    <w:rsid w:val="008C0AF3"/>
    <w:pPr>
      <w:numPr>
        <w:ilvl w:val="1"/>
        <w:numId w:val="15"/>
      </w:numPr>
      <w:tabs>
        <w:tab w:val="left" w:pos="1418"/>
      </w:tabs>
      <w:spacing w:before="600" w:after="240" w:line="240" w:lineRule="auto"/>
      <w:ind w:left="1418" w:hanging="1134"/>
      <w:outlineLvl w:val="1"/>
    </w:pPr>
    <w:rPr>
      <w:rFonts w:cs="Arial"/>
      <w:color w:val="2461CB"/>
      <w:sz w:val="36"/>
      <w:szCs w:val="36"/>
    </w:rPr>
  </w:style>
  <w:style w:type="paragraph" w:styleId="Heading3">
    <w:name w:val="heading 3"/>
    <w:basedOn w:val="Normal"/>
    <w:next w:val="KALBody"/>
    <w:link w:val="Heading3Char"/>
    <w:uiPriority w:val="9"/>
    <w:qFormat/>
    <w:rsid w:val="008C0AF3"/>
    <w:pPr>
      <w:numPr>
        <w:ilvl w:val="2"/>
        <w:numId w:val="15"/>
      </w:numPr>
      <w:tabs>
        <w:tab w:val="left" w:pos="1418"/>
      </w:tabs>
      <w:spacing w:before="600" w:after="240" w:line="240" w:lineRule="auto"/>
      <w:ind w:left="1418" w:hanging="1134"/>
      <w:outlineLvl w:val="2"/>
    </w:pPr>
    <w:rPr>
      <w:rFonts w:cs="Arial"/>
      <w:color w:val="2461CB"/>
      <w:sz w:val="32"/>
      <w:szCs w:val="32"/>
    </w:rPr>
  </w:style>
  <w:style w:type="paragraph" w:styleId="Heading4">
    <w:name w:val="heading 4"/>
    <w:basedOn w:val="Normal"/>
    <w:next w:val="KALBody"/>
    <w:link w:val="Heading4Char"/>
    <w:uiPriority w:val="9"/>
    <w:qFormat/>
    <w:rsid w:val="008C0AF3"/>
    <w:pPr>
      <w:numPr>
        <w:ilvl w:val="3"/>
        <w:numId w:val="15"/>
      </w:numPr>
      <w:tabs>
        <w:tab w:val="left" w:pos="1418"/>
      </w:tabs>
      <w:spacing w:before="600" w:after="240" w:line="240" w:lineRule="auto"/>
      <w:ind w:left="1418" w:hanging="1134"/>
      <w:outlineLvl w:val="3"/>
    </w:pPr>
    <w:rPr>
      <w:rFonts w:cs="Arial"/>
      <w:color w:val="2461CB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92A"/>
    <w:pPr>
      <w:tabs>
        <w:tab w:val="right" w:pos="9026"/>
      </w:tabs>
      <w:spacing w:after="0" w:line="240" w:lineRule="auto"/>
    </w:pPr>
    <w:rPr>
      <w:rFonts w:cs="Arial"/>
      <w:color w:val="548DD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A392A"/>
    <w:rPr>
      <w:rFonts w:ascii="Helvetica" w:hAnsi="Helvetica" w:cs="Arial"/>
      <w:color w:val="548DD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E7C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C4A"/>
    <w:rPr>
      <w:sz w:val="22"/>
      <w:szCs w:val="22"/>
      <w:lang w:eastAsia="en-US"/>
    </w:rPr>
  </w:style>
  <w:style w:type="paragraph" w:customStyle="1" w:styleId="KALFPTitlePrimary">
    <w:name w:val="KAL FP (Title Primary)"/>
    <w:basedOn w:val="Normal"/>
    <w:next w:val="KALFPTitleSecondary"/>
    <w:qFormat/>
    <w:rsid w:val="00E629F7"/>
    <w:pPr>
      <w:spacing w:before="3300" w:after="0" w:line="240" w:lineRule="auto"/>
      <w:jc w:val="center"/>
    </w:pPr>
    <w:rPr>
      <w:rFonts w:cs="Arial"/>
      <w:b/>
      <w:color w:val="2461CB"/>
      <w:sz w:val="56"/>
      <w:szCs w:val="56"/>
    </w:rPr>
  </w:style>
  <w:style w:type="paragraph" w:customStyle="1" w:styleId="KALFPTitleSecondary">
    <w:name w:val="KAL FP (Title Secondary)"/>
    <w:basedOn w:val="Normal"/>
    <w:qFormat/>
    <w:rsid w:val="00E629F7"/>
    <w:pPr>
      <w:spacing w:before="900" w:after="7600" w:line="240" w:lineRule="auto"/>
      <w:jc w:val="center"/>
    </w:pPr>
    <w:rPr>
      <w:rFonts w:cs="Arial"/>
      <w:b/>
      <w:color w:val="2461CB"/>
      <w:sz w:val="40"/>
      <w:szCs w:val="40"/>
    </w:rPr>
  </w:style>
  <w:style w:type="paragraph" w:customStyle="1" w:styleId="KALFPFooter">
    <w:name w:val="KAL FP (Footer)"/>
    <w:basedOn w:val="Normal"/>
    <w:qFormat/>
    <w:rsid w:val="00947D13"/>
    <w:pPr>
      <w:tabs>
        <w:tab w:val="right" w:pos="9027"/>
      </w:tabs>
      <w:spacing w:after="0" w:line="240" w:lineRule="auto"/>
      <w:jc w:val="center"/>
    </w:pPr>
    <w:rPr>
      <w:rFonts w:cs="Arial"/>
      <w:noProof/>
      <w:color w:val="2761CB"/>
      <w:sz w:val="16"/>
    </w:rPr>
  </w:style>
  <w:style w:type="paragraph" w:customStyle="1" w:styleId="KALBody">
    <w:name w:val="KAL Body"/>
    <w:basedOn w:val="Normal"/>
    <w:qFormat/>
    <w:rsid w:val="00865230"/>
    <w:pPr>
      <w:spacing w:before="240" w:after="240" w:line="240" w:lineRule="auto"/>
      <w:ind w:left="1418"/>
    </w:pPr>
    <w:rPr>
      <w:rFonts w:cs="Arial"/>
      <w:szCs w:val="20"/>
    </w:rPr>
  </w:style>
  <w:style w:type="paragraph" w:customStyle="1" w:styleId="KALBodyCopyright">
    <w:name w:val="KAL Body (Copyright)"/>
    <w:basedOn w:val="KALBody"/>
    <w:qFormat/>
    <w:rsid w:val="00E629F7"/>
    <w:pPr>
      <w:ind w:left="0"/>
    </w:pPr>
  </w:style>
  <w:style w:type="paragraph" w:customStyle="1" w:styleId="KALBodyContact">
    <w:name w:val="KAL Body (Contact)"/>
    <w:basedOn w:val="KALBody"/>
    <w:qFormat/>
    <w:rsid w:val="00E629F7"/>
    <w:pPr>
      <w:ind w:left="0"/>
    </w:pPr>
  </w:style>
  <w:style w:type="paragraph" w:customStyle="1" w:styleId="KALHeaderPrimary">
    <w:name w:val="KAL Header (Primary)"/>
    <w:basedOn w:val="Normal"/>
    <w:next w:val="KALHeaderSecondary"/>
    <w:qFormat/>
    <w:rsid w:val="00DE7D3D"/>
    <w:pPr>
      <w:spacing w:after="0" w:line="240" w:lineRule="auto"/>
    </w:pPr>
    <w:rPr>
      <w:b/>
      <w:color w:val="2461CB"/>
    </w:rPr>
  </w:style>
  <w:style w:type="table" w:styleId="TableGrid">
    <w:name w:val="Table Grid"/>
    <w:basedOn w:val="TableNormal"/>
    <w:uiPriority w:val="59"/>
    <w:rsid w:val="009A7A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D05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B94DF0"/>
    <w:rPr>
      <w:rFonts w:ascii="Helvetica" w:hAnsi="Helvetica" w:cs="Courier New"/>
      <w:color w:val="2461CB"/>
      <w:sz w:val="40"/>
      <w:szCs w:val="40"/>
      <w:lang w:eastAsia="en-US"/>
    </w:rPr>
  </w:style>
  <w:style w:type="paragraph" w:customStyle="1" w:styleId="KALHeaderSecondary">
    <w:name w:val="KAL Header (Secondary)"/>
    <w:basedOn w:val="Normal"/>
    <w:qFormat/>
    <w:rsid w:val="00DE7D3D"/>
    <w:pPr>
      <w:spacing w:after="0" w:line="240" w:lineRule="auto"/>
    </w:pPr>
    <w:rPr>
      <w:color w:val="2461CB"/>
    </w:rPr>
  </w:style>
  <w:style w:type="paragraph" w:customStyle="1" w:styleId="KALFooter">
    <w:name w:val="KAL Footer"/>
    <w:basedOn w:val="Footer"/>
    <w:qFormat/>
    <w:rsid w:val="00C34A9D"/>
    <w:pPr>
      <w:tabs>
        <w:tab w:val="clear" w:pos="9026"/>
        <w:tab w:val="right" w:pos="9027"/>
      </w:tabs>
      <w:spacing w:after="0"/>
    </w:pPr>
    <w:rPr>
      <w:rFonts w:cs="Arial"/>
      <w:color w:val="2461CB"/>
      <w:szCs w:val="20"/>
    </w:rPr>
  </w:style>
  <w:style w:type="paragraph" w:customStyle="1" w:styleId="KALTableBody">
    <w:name w:val="KAL Table (Body)"/>
    <w:basedOn w:val="Normal"/>
    <w:qFormat/>
    <w:rsid w:val="00DA178F"/>
    <w:pPr>
      <w:spacing w:after="120" w:line="240" w:lineRule="auto"/>
      <w:ind w:left="170" w:right="170"/>
    </w:pPr>
    <w:rPr>
      <w:rFonts w:cs="Arial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C0AF3"/>
    <w:rPr>
      <w:rFonts w:ascii="Helvetica" w:hAnsi="Helvetica" w:cs="Arial"/>
      <w:color w:val="2461CB"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C0AF3"/>
    <w:rPr>
      <w:rFonts w:ascii="Helvetica" w:hAnsi="Helvetica" w:cs="Arial"/>
      <w:color w:val="2461CB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C0AF3"/>
    <w:rPr>
      <w:rFonts w:ascii="Helvetica" w:hAnsi="Helvetica" w:cs="Arial"/>
      <w:color w:val="2461CB"/>
      <w:sz w:val="28"/>
      <w:szCs w:val="28"/>
      <w:lang w:eastAsia="en-US"/>
    </w:rPr>
  </w:style>
  <w:style w:type="paragraph" w:customStyle="1" w:styleId="KALHeadingIntro">
    <w:name w:val="KAL Heading (Intro)"/>
    <w:basedOn w:val="Normal"/>
    <w:qFormat/>
    <w:rsid w:val="00E629F7"/>
    <w:pPr>
      <w:spacing w:before="240" w:after="240" w:line="240" w:lineRule="auto"/>
    </w:pPr>
    <w:rPr>
      <w:rFonts w:cs="Arial"/>
      <w:color w:val="2461CB"/>
      <w:sz w:val="40"/>
      <w:szCs w:val="40"/>
    </w:rPr>
  </w:style>
  <w:style w:type="paragraph" w:customStyle="1" w:styleId="KALHeadingTOC">
    <w:name w:val="KAL Heading (TOC)"/>
    <w:basedOn w:val="Normal"/>
    <w:qFormat/>
    <w:rsid w:val="00E629F7"/>
    <w:pPr>
      <w:spacing w:before="240" w:after="240" w:line="240" w:lineRule="auto"/>
    </w:pPr>
    <w:rPr>
      <w:rFonts w:cs="Arial"/>
      <w:color w:val="2461CB"/>
      <w:sz w:val="40"/>
      <w:szCs w:val="40"/>
    </w:rPr>
  </w:style>
  <w:style w:type="paragraph" w:styleId="TOC2">
    <w:name w:val="toc 2"/>
    <w:basedOn w:val="Normal"/>
    <w:next w:val="Normal"/>
    <w:uiPriority w:val="39"/>
    <w:unhideWhenUsed/>
    <w:qFormat/>
    <w:rsid w:val="008C2009"/>
    <w:pPr>
      <w:tabs>
        <w:tab w:val="left" w:pos="851"/>
        <w:tab w:val="right" w:leader="dot" w:pos="9016"/>
      </w:tabs>
      <w:spacing w:before="120" w:after="0" w:line="240" w:lineRule="auto"/>
      <w:ind w:left="284"/>
    </w:pPr>
    <w:rPr>
      <w:rFonts w:cs="Arial"/>
      <w:noProof/>
      <w:szCs w:val="20"/>
    </w:rPr>
  </w:style>
  <w:style w:type="paragraph" w:styleId="TOC1">
    <w:name w:val="toc 1"/>
    <w:basedOn w:val="Normal"/>
    <w:next w:val="Normal"/>
    <w:uiPriority w:val="39"/>
    <w:unhideWhenUsed/>
    <w:qFormat/>
    <w:rsid w:val="008C2009"/>
    <w:pPr>
      <w:tabs>
        <w:tab w:val="left" w:pos="340"/>
        <w:tab w:val="right" w:leader="dot" w:pos="9016"/>
      </w:tabs>
      <w:spacing w:before="160" w:after="0" w:line="240" w:lineRule="auto"/>
    </w:pPr>
    <w:rPr>
      <w:rFonts w:cs="Arial"/>
      <w:noProof/>
      <w:szCs w:val="20"/>
    </w:rPr>
  </w:style>
  <w:style w:type="paragraph" w:styleId="TOC3">
    <w:name w:val="toc 3"/>
    <w:basedOn w:val="Normal"/>
    <w:next w:val="Normal"/>
    <w:uiPriority w:val="39"/>
    <w:unhideWhenUsed/>
    <w:qFormat/>
    <w:rsid w:val="008C2009"/>
    <w:pPr>
      <w:tabs>
        <w:tab w:val="left" w:pos="1418"/>
        <w:tab w:val="right" w:leader="dot" w:pos="9016"/>
      </w:tabs>
      <w:spacing w:after="0" w:line="240" w:lineRule="auto"/>
      <w:ind w:left="510"/>
    </w:pPr>
    <w:rPr>
      <w:rFonts w:cs="Arial"/>
      <w:noProof/>
      <w:szCs w:val="20"/>
    </w:rPr>
  </w:style>
  <w:style w:type="paragraph" w:styleId="TOC4">
    <w:name w:val="toc 4"/>
    <w:basedOn w:val="Normal"/>
    <w:next w:val="Normal"/>
    <w:uiPriority w:val="39"/>
    <w:unhideWhenUsed/>
    <w:qFormat/>
    <w:rsid w:val="00B423AB"/>
    <w:pPr>
      <w:tabs>
        <w:tab w:val="left" w:pos="1760"/>
        <w:tab w:val="right" w:leader="dot" w:pos="9016"/>
      </w:tabs>
      <w:spacing w:after="0" w:line="240" w:lineRule="auto"/>
      <w:ind w:left="737"/>
    </w:pPr>
    <w:rPr>
      <w:rFonts w:eastAsia="Times New Roman"/>
      <w:noProof/>
      <w:lang w:eastAsia="en-GB"/>
    </w:rPr>
  </w:style>
  <w:style w:type="paragraph" w:customStyle="1" w:styleId="KALTableBody-BulletL1">
    <w:name w:val="KAL Table (Body - Bullet L1)"/>
    <w:basedOn w:val="Normal"/>
    <w:qFormat/>
    <w:rsid w:val="00865230"/>
    <w:pPr>
      <w:numPr>
        <w:numId w:val="8"/>
      </w:numPr>
      <w:tabs>
        <w:tab w:val="clear" w:pos="595"/>
      </w:tabs>
      <w:spacing w:after="240" w:line="240" w:lineRule="auto"/>
      <w:ind w:right="170"/>
    </w:pPr>
    <w:rPr>
      <w:rFonts w:cs="Arial"/>
      <w:szCs w:val="20"/>
    </w:rPr>
  </w:style>
  <w:style w:type="paragraph" w:customStyle="1" w:styleId="KALTableBody-BulletL2">
    <w:name w:val="KAL Table (Body - Bullet L2)"/>
    <w:basedOn w:val="Normal"/>
    <w:qFormat/>
    <w:rsid w:val="00865230"/>
    <w:pPr>
      <w:numPr>
        <w:ilvl w:val="1"/>
        <w:numId w:val="8"/>
      </w:numPr>
      <w:tabs>
        <w:tab w:val="left" w:pos="595"/>
      </w:tabs>
      <w:spacing w:after="240" w:line="240" w:lineRule="auto"/>
      <w:ind w:right="170"/>
    </w:pPr>
    <w:rPr>
      <w:rFonts w:cs="Arial"/>
      <w:szCs w:val="20"/>
    </w:rPr>
  </w:style>
  <w:style w:type="paragraph" w:customStyle="1" w:styleId="KALTableBody-NumList">
    <w:name w:val="KAL Table (Body - NumList)"/>
    <w:basedOn w:val="Normal"/>
    <w:qFormat/>
    <w:rsid w:val="00865230"/>
    <w:pPr>
      <w:numPr>
        <w:numId w:val="10"/>
      </w:numPr>
      <w:spacing w:after="240" w:line="240" w:lineRule="auto"/>
      <w:ind w:right="170"/>
    </w:pPr>
    <w:rPr>
      <w:rFonts w:cs="Arial"/>
      <w:szCs w:val="20"/>
    </w:rPr>
  </w:style>
  <w:style w:type="paragraph" w:customStyle="1" w:styleId="KALTableTitle-LeftAlign">
    <w:name w:val="KAL Table (Title - Left Align)"/>
    <w:basedOn w:val="Normal"/>
    <w:qFormat/>
    <w:rsid w:val="008C2009"/>
    <w:pPr>
      <w:spacing w:after="0" w:line="240" w:lineRule="auto"/>
      <w:ind w:left="170" w:right="170"/>
    </w:pPr>
    <w:rPr>
      <w:rFonts w:cs="Arial"/>
      <w:b/>
      <w:szCs w:val="20"/>
    </w:rPr>
  </w:style>
  <w:style w:type="paragraph" w:customStyle="1" w:styleId="KALTableTitle-CenterAlign">
    <w:name w:val="KAL Table (Title - Center Align)"/>
    <w:basedOn w:val="Normal"/>
    <w:qFormat/>
    <w:rsid w:val="008C2009"/>
    <w:pPr>
      <w:spacing w:after="0" w:line="240" w:lineRule="auto"/>
      <w:jc w:val="center"/>
    </w:pPr>
    <w:rPr>
      <w:rFonts w:cs="Arial"/>
      <w:b/>
      <w:szCs w:val="20"/>
    </w:rPr>
  </w:style>
  <w:style w:type="paragraph" w:customStyle="1" w:styleId="KALTableBody-NumStep">
    <w:name w:val="KAL Table (Body - NumStep)"/>
    <w:basedOn w:val="Normal"/>
    <w:qFormat/>
    <w:rsid w:val="008C2009"/>
    <w:pPr>
      <w:numPr>
        <w:numId w:val="6"/>
      </w:numPr>
      <w:spacing w:after="240" w:line="240" w:lineRule="auto"/>
    </w:pPr>
    <w:rPr>
      <w:rFonts w:cs="Arial"/>
      <w:szCs w:val="20"/>
    </w:rPr>
  </w:style>
  <w:style w:type="paragraph" w:customStyle="1" w:styleId="KALTableBody-CenterAlign">
    <w:name w:val="KAL Table (Body - Center Align)"/>
    <w:basedOn w:val="Normal"/>
    <w:qFormat/>
    <w:rsid w:val="008C2009"/>
    <w:pPr>
      <w:framePr w:hSpace="181" w:wrap="around" w:hAnchor="text" w:yAlign="bottom"/>
      <w:spacing w:after="0" w:line="240" w:lineRule="auto"/>
      <w:suppressOverlap/>
      <w:jc w:val="center"/>
    </w:pPr>
    <w:rPr>
      <w:rFonts w:cs="Arial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07225C"/>
    <w:rPr>
      <w:color w:val="0000FF"/>
      <w:u w:val="single"/>
    </w:rPr>
  </w:style>
  <w:style w:type="paragraph" w:customStyle="1" w:styleId="KALTableCaption">
    <w:name w:val="KAL Table (Caption)"/>
    <w:basedOn w:val="Normal"/>
    <w:qFormat/>
    <w:rsid w:val="00A46A69"/>
    <w:pPr>
      <w:keepNext/>
      <w:spacing w:after="240" w:line="240" w:lineRule="auto"/>
      <w:ind w:left="2127" w:hanging="709"/>
    </w:pPr>
    <w:rPr>
      <w:rFonts w:cs="Arial"/>
      <w:b/>
      <w:bCs/>
      <w:i/>
      <w:color w:val="5E5E5E"/>
      <w:szCs w:val="20"/>
    </w:rPr>
  </w:style>
  <w:style w:type="paragraph" w:customStyle="1" w:styleId="KALFigureCaption-Inline">
    <w:name w:val="KAL Figure (Caption - Inline)"/>
    <w:basedOn w:val="Normal"/>
    <w:next w:val="KALBody"/>
    <w:qFormat/>
    <w:rsid w:val="008C2009"/>
    <w:pPr>
      <w:spacing w:after="240" w:line="240" w:lineRule="auto"/>
      <w:ind w:left="1418"/>
    </w:pPr>
    <w:rPr>
      <w:rFonts w:cs="Arial"/>
      <w:b/>
      <w:bCs/>
      <w:i/>
      <w:color w:val="5E5E5E"/>
      <w:szCs w:val="20"/>
    </w:rPr>
  </w:style>
  <w:style w:type="paragraph" w:customStyle="1" w:styleId="KALFigureCaption-Floating">
    <w:name w:val="KAL Figure (Caption - Floating)"/>
    <w:basedOn w:val="Normal"/>
    <w:qFormat/>
    <w:rsid w:val="00865230"/>
    <w:pPr>
      <w:spacing w:after="240" w:line="240" w:lineRule="auto"/>
      <w:jc w:val="center"/>
    </w:pPr>
    <w:rPr>
      <w:rFonts w:cs="Arial"/>
      <w:b/>
      <w:bCs/>
      <w:i/>
      <w:color w:val="5E5E5E"/>
      <w:szCs w:val="20"/>
    </w:rPr>
  </w:style>
  <w:style w:type="paragraph" w:customStyle="1" w:styleId="KALBodyNumList">
    <w:name w:val="KAL Body (NumList)"/>
    <w:basedOn w:val="Normal"/>
    <w:qFormat/>
    <w:rsid w:val="008C2009"/>
    <w:pPr>
      <w:numPr>
        <w:numId w:val="16"/>
      </w:numPr>
      <w:tabs>
        <w:tab w:val="left" w:pos="1843"/>
      </w:tabs>
      <w:spacing w:before="240" w:after="240" w:line="240" w:lineRule="auto"/>
      <w:ind w:left="1843" w:hanging="425"/>
    </w:pPr>
    <w:rPr>
      <w:rFonts w:cs="Arial"/>
      <w:szCs w:val="20"/>
    </w:rPr>
  </w:style>
  <w:style w:type="paragraph" w:customStyle="1" w:styleId="KALBodyBulletL1">
    <w:name w:val="KAL Body (Bullet L1)"/>
    <w:basedOn w:val="Normal"/>
    <w:qFormat/>
    <w:rsid w:val="008C2009"/>
    <w:pPr>
      <w:numPr>
        <w:numId w:val="5"/>
      </w:numPr>
      <w:tabs>
        <w:tab w:val="clear" w:pos="1843"/>
      </w:tabs>
      <w:spacing w:before="240" w:after="240" w:line="240" w:lineRule="auto"/>
    </w:pPr>
    <w:rPr>
      <w:rFonts w:cs="Arial"/>
      <w:szCs w:val="20"/>
    </w:rPr>
  </w:style>
  <w:style w:type="paragraph" w:customStyle="1" w:styleId="KALBodyBulletL2">
    <w:name w:val="KAL Body (Bullet L2)"/>
    <w:basedOn w:val="KALTableBody-BulletL2"/>
    <w:qFormat/>
    <w:rsid w:val="00573502"/>
    <w:pPr>
      <w:tabs>
        <w:tab w:val="clear" w:pos="595"/>
        <w:tab w:val="clear" w:pos="1021"/>
        <w:tab w:val="left" w:pos="1843"/>
        <w:tab w:val="left" w:pos="2268"/>
      </w:tabs>
      <w:spacing w:before="240"/>
      <w:ind w:left="2268" w:right="0" w:hanging="425"/>
    </w:pPr>
  </w:style>
  <w:style w:type="paragraph" w:customStyle="1" w:styleId="KALNote">
    <w:name w:val="KAL Note"/>
    <w:basedOn w:val="Normal"/>
    <w:qFormat/>
    <w:rsid w:val="008C0AF3"/>
    <w:pPr>
      <w:spacing w:before="60" w:after="60" w:line="240" w:lineRule="auto"/>
    </w:pPr>
    <w:rPr>
      <w:rFonts w:cs="Arial"/>
      <w:color w:val="005DA4"/>
      <w:szCs w:val="20"/>
    </w:rPr>
  </w:style>
  <w:style w:type="character" w:customStyle="1" w:styleId="KALBodyEmphasis">
    <w:name w:val="KAL Body (Emphasis)"/>
    <w:basedOn w:val="DefaultParagraphFont"/>
    <w:uiPriority w:val="1"/>
    <w:qFormat/>
    <w:rsid w:val="003F706A"/>
    <w:rPr>
      <w:i/>
      <w:color w:val="2461CB"/>
    </w:rPr>
  </w:style>
  <w:style w:type="character" w:customStyle="1" w:styleId="KALBodyIncidentalHeading">
    <w:name w:val="KAL Body (Incidental Heading)"/>
    <w:basedOn w:val="DefaultParagraphFont"/>
    <w:uiPriority w:val="1"/>
    <w:qFormat/>
    <w:rsid w:val="009A392A"/>
    <w:rPr>
      <w:b/>
      <w:color w:val="001666"/>
    </w:rPr>
  </w:style>
  <w:style w:type="paragraph" w:customStyle="1" w:styleId="KALBodyCode">
    <w:name w:val="KAL Body (Code)"/>
    <w:basedOn w:val="Normal"/>
    <w:link w:val="KALBodyCodeChar"/>
    <w:qFormat/>
    <w:rsid w:val="003F706A"/>
    <w:pPr>
      <w:tabs>
        <w:tab w:val="left" w:pos="2268"/>
        <w:tab w:val="left" w:pos="2693"/>
        <w:tab w:val="left" w:pos="3119"/>
      </w:tabs>
      <w:spacing w:before="240" w:after="240" w:line="240" w:lineRule="auto"/>
      <w:ind w:left="1843"/>
      <w:contextualSpacing/>
    </w:pPr>
    <w:rPr>
      <w:rFonts w:ascii="Courier New" w:hAnsi="Courier New" w:cs="Courier New"/>
      <w:szCs w:val="20"/>
    </w:rPr>
  </w:style>
  <w:style w:type="character" w:customStyle="1" w:styleId="KALBodyEmphasis-Code">
    <w:name w:val="KAL Body (Emphasis - Code)"/>
    <w:basedOn w:val="DefaultParagraphFont"/>
    <w:uiPriority w:val="1"/>
    <w:qFormat/>
    <w:rsid w:val="003F706A"/>
    <w:rPr>
      <w:color w:val="2461CB"/>
    </w:rPr>
  </w:style>
  <w:style w:type="character" w:customStyle="1" w:styleId="KALBodyCrossRef">
    <w:name w:val="KAL Body (Cross Ref)"/>
    <w:basedOn w:val="DefaultParagraphFont"/>
    <w:uiPriority w:val="1"/>
    <w:qFormat/>
    <w:rsid w:val="00BD289F"/>
    <w:rPr>
      <w:b/>
    </w:rPr>
  </w:style>
  <w:style w:type="paragraph" w:customStyle="1" w:styleId="KALLPTitlePrimary">
    <w:name w:val="KAL LP (Title Primary)"/>
    <w:basedOn w:val="Normal"/>
    <w:next w:val="KALLPTitleSecondary"/>
    <w:qFormat/>
    <w:rsid w:val="00E00DA2"/>
    <w:pPr>
      <w:spacing w:before="6000" w:after="0" w:line="240" w:lineRule="auto"/>
      <w:jc w:val="center"/>
    </w:pPr>
    <w:rPr>
      <w:rFonts w:cs="Arial"/>
      <w:color w:val="2461CB"/>
      <w:sz w:val="28"/>
      <w:szCs w:val="28"/>
    </w:rPr>
  </w:style>
  <w:style w:type="paragraph" w:customStyle="1" w:styleId="KALLPTitleSecondary">
    <w:name w:val="KAL LP (Title Secondary)"/>
    <w:basedOn w:val="Normal"/>
    <w:qFormat/>
    <w:rsid w:val="00E00DA2"/>
    <w:pPr>
      <w:spacing w:after="0" w:line="240" w:lineRule="auto"/>
      <w:jc w:val="center"/>
    </w:pPr>
    <w:rPr>
      <w:rFonts w:cs="Arial"/>
      <w:color w:val="2461CB"/>
    </w:rPr>
  </w:style>
  <w:style w:type="character" w:customStyle="1" w:styleId="KALNoteTitle">
    <w:name w:val="KAL Note (Title)"/>
    <w:basedOn w:val="DefaultParagraphFont"/>
    <w:uiPriority w:val="1"/>
    <w:qFormat/>
    <w:rsid w:val="008C0AF3"/>
    <w:rPr>
      <w:b/>
    </w:rPr>
  </w:style>
  <w:style w:type="table" w:customStyle="1" w:styleId="KALTableHeaderRow">
    <w:name w:val="KAL Table (Header Row)"/>
    <w:basedOn w:val="TableNormal"/>
    <w:uiPriority w:val="99"/>
    <w:rsid w:val="00DA178F"/>
    <w:rPr>
      <w:rFonts w:ascii="Helvetica" w:hAnsi="Helvetica"/>
    </w:rPr>
    <w:tblPr>
      <w:tblInd w:w="14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57" w:type="dxa"/>
        <w:bottom w:w="0" w:type="dxa"/>
        <w:right w:w="0" w:type="dxa"/>
      </w:tcMar>
    </w:tcPr>
    <w:tblStylePr w:type="firstRow">
      <w:tblPr/>
      <w:tcPr>
        <w:shd w:val="clear" w:color="auto" w:fill="EFEFFF"/>
      </w:tcPr>
    </w:tblStylePr>
  </w:style>
  <w:style w:type="character" w:customStyle="1" w:styleId="KALBodyCodeChar">
    <w:name w:val="KAL Body (Code) Char"/>
    <w:basedOn w:val="DefaultParagraphFont"/>
    <w:link w:val="KALBodyCode"/>
    <w:rsid w:val="00FD134F"/>
    <w:rPr>
      <w:rFonts w:ascii="Courier New" w:hAnsi="Courier New" w:cs="Courier New"/>
      <w:lang w:eastAsia="en-US"/>
    </w:rPr>
  </w:style>
  <w:style w:type="table" w:customStyle="1" w:styleId="KALTableHeaderRowColumn">
    <w:name w:val="KAL Table (Header Row Column)"/>
    <w:basedOn w:val="TableNormal"/>
    <w:uiPriority w:val="99"/>
    <w:rsid w:val="00DA178F"/>
    <w:rPr>
      <w:rFonts w:ascii="Helvetica" w:hAnsi="Helvetica"/>
    </w:rPr>
    <w:tblPr>
      <w:tblInd w:w="14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tcMar>
        <w:top w:w="57" w:type="dxa"/>
        <w:left w:w="57" w:type="dxa"/>
        <w:bottom w:w="0" w:type="dxa"/>
        <w:right w:w="0" w:type="dxa"/>
      </w:tcMar>
    </w:tcPr>
    <w:tblStylePr w:type="firstRow">
      <w:rPr>
        <w:rFonts w:ascii="Helvetica" w:hAnsi="Helvetica"/>
        <w:sz w:val="20"/>
      </w:rPr>
      <w:tblPr/>
      <w:tcPr>
        <w:shd w:val="clear" w:color="auto" w:fill="EFEFFF"/>
      </w:tcPr>
    </w:tblStylePr>
    <w:tblStylePr w:type="firstCol">
      <w:rPr>
        <w:rFonts w:ascii="Helvetica" w:hAnsi="Helvetica"/>
        <w:sz w:val="20"/>
      </w:rPr>
      <w:tblPr/>
      <w:tcPr>
        <w:shd w:val="clear" w:color="auto" w:fill="EFE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KALTableHeaderColumn">
    <w:name w:val="KAL Table (Header Column)"/>
    <w:basedOn w:val="TableNormal"/>
    <w:uiPriority w:val="99"/>
    <w:rsid w:val="00880D4B"/>
    <w:rPr>
      <w:rFonts w:ascii="Helvetica" w:hAnsi="Helvetica"/>
    </w:rPr>
    <w:tblPr>
      <w:tblInd w:w="14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57" w:type="dxa"/>
        <w:left w:w="57" w:type="dxa"/>
        <w:bottom w:w="57" w:type="dxa"/>
        <w:right w:w="57" w:type="dxa"/>
      </w:tcMar>
    </w:tcPr>
    <w:tblStylePr w:type="firstCol">
      <w:rPr>
        <w:rFonts w:ascii="Helvetica" w:hAnsi="Helvetica"/>
        <w:sz w:val="20"/>
      </w:rPr>
      <w:tblPr/>
      <w:tcPr>
        <w:shd w:val="clear" w:color="auto" w:fill="EFEFFF"/>
      </w:tcPr>
    </w:tblStylePr>
  </w:style>
  <w:style w:type="table" w:customStyle="1" w:styleId="KALTableNoBorder">
    <w:name w:val="KAL Table (No Border)"/>
    <w:basedOn w:val="TableNormal"/>
    <w:uiPriority w:val="99"/>
    <w:rsid w:val="00A46A69"/>
    <w:rPr>
      <w:rFonts w:ascii="Helvetica" w:hAnsi="Helvetica"/>
    </w:rPr>
    <w:tblPr>
      <w:tblInd w:w="1418" w:type="dxa"/>
      <w:tblCellMar>
        <w:top w:w="57" w:type="dxa"/>
        <w:left w:w="57" w:type="dxa"/>
        <w:right w:w="0" w:type="dxa"/>
      </w:tblCellMar>
    </w:tblPr>
  </w:style>
  <w:style w:type="table" w:customStyle="1" w:styleId="KALTableNote">
    <w:name w:val="KAL Table (Note)"/>
    <w:basedOn w:val="TableNormal"/>
    <w:uiPriority w:val="99"/>
    <w:rsid w:val="00DD3BA2"/>
    <w:rPr>
      <w:rFonts w:ascii="Helvetica" w:hAnsi="Helvetica"/>
    </w:rPr>
    <w:tblPr>
      <w:tblInd w:w="1418" w:type="dxa"/>
      <w:tblBorders>
        <w:top w:val="single" w:sz="4" w:space="0" w:color="auto"/>
        <w:bottom w:val="single" w:sz="4" w:space="0" w:color="auto"/>
      </w:tblBorders>
      <w:tblCellMar>
        <w:left w:w="0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header" Target="header10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dget\Downloads\KAL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F9FEDFD398143A49DAE722AE7A276" ma:contentTypeVersion="1" ma:contentTypeDescription="Create a new document." ma:contentTypeScope="" ma:versionID="e87470d7c09970426a206064ca8b2ea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f2aa9ed40e72a78c3822fc753b43e8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26910-9F09-4FDF-932F-D91526DDC6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48E35C-998F-4688-981C-CA682CB37A1F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7CEDA0C-756C-47E7-9A6B-280516A6C8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74E04F-1ADA-4C91-AFA7-87A35198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KAL Document Template.dotx</Template>
  <TotalTime>6834</TotalTime>
  <Pages>11</Pages>
  <Words>909</Words>
  <Characters>5327</Characters>
  <Application>Microsoft Office Word</Application>
  <DocSecurity>0</DocSecurity>
  <Lines>253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</Company>
  <LinksUpToDate>false</LinksUpToDate>
  <CharactersWithSpaces>6072</CharactersWithSpaces>
  <SharedDoc>false</SharedDoc>
  <HLinks>
    <vt:vector size="156" baseType="variant">
      <vt:variant>
        <vt:i4>1703941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_Toc252369023</vt:lpwstr>
      </vt:variant>
      <vt:variant>
        <vt:i4>1703940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_Toc252369022</vt:lpwstr>
      </vt:variant>
      <vt:variant>
        <vt:i4>1703943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_Toc252369021</vt:lpwstr>
      </vt:variant>
      <vt:variant>
        <vt:i4>1703942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_Toc252369020</vt:lpwstr>
      </vt:variant>
      <vt:variant>
        <vt:i4>1638415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_Toc252369019</vt:lpwstr>
      </vt:variant>
      <vt:variant>
        <vt:i4>1638414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_Toc252369018</vt:lpwstr>
      </vt:variant>
      <vt:variant>
        <vt:i4>1638401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_Toc252369017</vt:lpwstr>
      </vt:variant>
      <vt:variant>
        <vt:i4>1638400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_Toc252369016</vt:lpwstr>
      </vt:variant>
      <vt:variant>
        <vt:i4>1638403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_Toc252369015</vt:lpwstr>
      </vt:variant>
      <vt:variant>
        <vt:i4>1638402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_Toc252369014</vt:lpwstr>
      </vt:variant>
      <vt:variant>
        <vt:i4>1638405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_Toc252369013</vt:lpwstr>
      </vt:variant>
      <vt:variant>
        <vt:i4>1638404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_Toc252369012</vt:lpwstr>
      </vt:variant>
      <vt:variant>
        <vt:i4>1638407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_Toc252369011</vt:lpwstr>
      </vt:variant>
      <vt:variant>
        <vt:i4>1638406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_Toc252369010</vt:lpwstr>
      </vt:variant>
      <vt:variant>
        <vt:i4>1572879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_Toc252369009</vt:lpwstr>
      </vt:variant>
      <vt:variant>
        <vt:i4>1572878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_Toc252369008</vt:lpwstr>
      </vt:variant>
      <vt:variant>
        <vt:i4>1572865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_Toc252369007</vt:lpwstr>
      </vt:variant>
      <vt:variant>
        <vt:i4>1572864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_Toc252369006</vt:lpwstr>
      </vt:variant>
      <vt:variant>
        <vt:i4>1572867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_Toc252369005</vt:lpwstr>
      </vt:variant>
      <vt:variant>
        <vt:i4>1572866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_Toc252369004</vt:lpwstr>
      </vt:variant>
      <vt:variant>
        <vt:i4>1572869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_Toc252369003</vt:lpwstr>
      </vt:variant>
      <vt:variant>
        <vt:i4>1572868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_Toc252369002</vt:lpwstr>
      </vt:variant>
      <vt:variant>
        <vt:i4>1572871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_Toc252369001</vt:lpwstr>
      </vt:variant>
      <vt:variant>
        <vt:i4>1572870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_Toc252369000</vt:lpwstr>
      </vt:variant>
      <vt:variant>
        <vt:i4>2162790</vt:i4>
      </vt:variant>
      <vt:variant>
        <vt:i4>13349</vt:i4>
      </vt:variant>
      <vt:variant>
        <vt:i4>1030</vt:i4>
      </vt:variant>
      <vt:variant>
        <vt:i4>1</vt:i4>
      </vt:variant>
      <vt:variant>
        <vt:lpwstr>Blue-Chevron-2</vt:lpwstr>
      </vt:variant>
      <vt:variant>
        <vt:lpwstr/>
      </vt:variant>
      <vt:variant>
        <vt:i4>2228326</vt:i4>
      </vt:variant>
      <vt:variant>
        <vt:i4>13350</vt:i4>
      </vt:variant>
      <vt:variant>
        <vt:i4>1031</vt:i4>
      </vt:variant>
      <vt:variant>
        <vt:i4>1</vt:i4>
      </vt:variant>
      <vt:variant>
        <vt:lpwstr>Blue-Chevron-1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Bridget Khursheed</dc:creator>
  <cp:lastModifiedBy>Mark Monaghan</cp:lastModifiedBy>
  <cp:revision>42</cp:revision>
  <cp:lastPrinted>2010-01-27T14:23:00Z</cp:lastPrinted>
  <dcterms:created xsi:type="dcterms:W3CDTF">2017-01-13T09:58:00Z</dcterms:created>
  <dcterms:modified xsi:type="dcterms:W3CDTF">2021-03-25T11:05:00Z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0x01010020CF9FEDFD398143A49DAE722AE7A276</vt:lpwstr>
  </property>
</Properties>
</file>